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90" w:type="dxa"/>
        <w:jc w:val="center"/>
        <w:tblLayout w:type="fixed"/>
        <w:tblLook w:val="0000"/>
      </w:tblPr>
      <w:tblGrid>
        <w:gridCol w:w="9790"/>
      </w:tblGrid>
      <w:tr w:rsidR="005408CD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8CD" w:rsidRDefault="005408CD" w:rsidP="00C567FC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Caso de Uso:</w:t>
            </w:r>
            <w:r>
              <w:rPr>
                <w:rFonts w:ascii="Arial" w:hAnsi="Arial" w:cs="Arial"/>
              </w:rPr>
              <w:t xml:space="preserve"> Submeter Correção.                                                     </w:t>
            </w:r>
            <w:r w:rsidR="0060014A">
              <w:rPr>
                <w:rFonts w:ascii="Arial" w:hAnsi="Arial" w:cs="Arial"/>
              </w:rPr>
              <w:t xml:space="preserve">             </w:t>
            </w:r>
            <w:r>
              <w:rPr>
                <w:rFonts w:ascii="Arial" w:hAnsi="Arial" w:cs="Arial"/>
                <w:b/>
              </w:rPr>
              <w:t>Sigla:</w:t>
            </w:r>
            <w:r w:rsidR="0060014A"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</w:rPr>
              <w:t>UC03</w:t>
            </w:r>
          </w:p>
        </w:tc>
      </w:tr>
      <w:tr w:rsidR="005408CD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8CD" w:rsidRDefault="005408CD" w:rsidP="00C567FC">
            <w:pPr>
              <w:snapToGrid w:val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Objetivo:</w:t>
            </w:r>
            <w:r>
              <w:rPr>
                <w:rFonts w:ascii="Arial" w:hAnsi="Arial" w:cs="Arial"/>
              </w:rPr>
              <w:t xml:space="preserve"> </w:t>
            </w:r>
            <w:r w:rsidRPr="00E3593C">
              <w:rPr>
                <w:rFonts w:ascii="Arial" w:hAnsi="Arial" w:cs="Arial"/>
                <w:sz w:val="20"/>
                <w:szCs w:val="20"/>
              </w:rPr>
              <w:t>Processar status da proposta, alterando para Aprovado, Reprovado ou Aprovado com Ressalva.</w:t>
            </w:r>
          </w:p>
        </w:tc>
      </w:tr>
      <w:tr w:rsidR="005408CD" w:rsidRPr="00B92BBB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8CD" w:rsidRPr="00B92BBB" w:rsidRDefault="005408CD" w:rsidP="00C567FC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2BBB">
              <w:rPr>
                <w:rFonts w:ascii="Arial" w:hAnsi="Arial" w:cs="Arial"/>
                <w:b/>
                <w:sz w:val="20"/>
                <w:szCs w:val="20"/>
              </w:rPr>
              <w:t>Ator:</w:t>
            </w:r>
            <w:r w:rsidRPr="00B92BBB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Professor.</w:t>
            </w:r>
          </w:p>
        </w:tc>
      </w:tr>
      <w:tr w:rsidR="005408CD" w:rsidRPr="00B92BBB">
        <w:trPr>
          <w:trHeight w:val="219"/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8CD" w:rsidRPr="00B92BBB" w:rsidRDefault="005408CD" w:rsidP="00C567FC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2BBB">
              <w:rPr>
                <w:rFonts w:ascii="Arial" w:hAnsi="Arial" w:cs="Arial"/>
                <w:b/>
                <w:sz w:val="20"/>
                <w:szCs w:val="20"/>
              </w:rPr>
              <w:t xml:space="preserve">Pré-condições: </w:t>
            </w:r>
            <w:r>
              <w:rPr>
                <w:rFonts w:ascii="Arial" w:hAnsi="Arial" w:cs="Arial"/>
                <w:sz w:val="20"/>
                <w:szCs w:val="20"/>
              </w:rPr>
              <w:t>Todos os itens devem estar com status igual a corrigido.</w:t>
            </w:r>
          </w:p>
        </w:tc>
      </w:tr>
      <w:tr w:rsidR="005408CD" w:rsidRPr="00B92BBB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8CD" w:rsidRPr="00B92BBB" w:rsidRDefault="005408CD" w:rsidP="00C567FC">
            <w:pPr>
              <w:snapToGrid w:val="0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B92BBB">
              <w:rPr>
                <w:rFonts w:ascii="Arial" w:hAnsi="Arial" w:cs="Arial"/>
                <w:b/>
                <w:sz w:val="20"/>
                <w:szCs w:val="20"/>
              </w:rPr>
              <w:t xml:space="preserve">Pós-condições: </w:t>
            </w:r>
            <w:r>
              <w:rPr>
                <w:rFonts w:ascii="Arial" w:hAnsi="Arial" w:cs="Arial"/>
                <w:sz w:val="20"/>
                <w:szCs w:val="20"/>
              </w:rPr>
              <w:t>Proposta desabilitada para correção.</w:t>
            </w:r>
          </w:p>
        </w:tc>
      </w:tr>
      <w:tr w:rsidR="005408CD" w:rsidRPr="00B16BC8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408CD" w:rsidRPr="00B16BC8" w:rsidRDefault="005408CD" w:rsidP="00C567FC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B16BC8">
              <w:rPr>
                <w:rFonts w:ascii="Arial" w:hAnsi="Arial" w:cs="Arial"/>
                <w:b/>
                <w:sz w:val="20"/>
                <w:szCs w:val="20"/>
              </w:rPr>
              <w:t>Fluxo Principal</w:t>
            </w:r>
          </w:p>
          <w:p w:rsidR="005408CD" w:rsidRPr="004255B5" w:rsidRDefault="005408CD" w:rsidP="004255B5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 w:rsidRPr="00C727C5">
              <w:rPr>
                <w:rFonts w:ascii="Arial" w:hAnsi="Arial" w:cs="Arial"/>
                <w:sz w:val="20"/>
                <w:szCs w:val="20"/>
              </w:rPr>
              <w:t>Este caso de uso se ini</w:t>
            </w:r>
            <w:r>
              <w:rPr>
                <w:rFonts w:ascii="Arial" w:hAnsi="Arial" w:cs="Arial"/>
                <w:sz w:val="20"/>
                <w:szCs w:val="20"/>
              </w:rPr>
              <w:t>cia quando o ator aciona o botão</w:t>
            </w:r>
            <w:r w:rsidRPr="00C727C5">
              <w:rPr>
                <w:rFonts w:ascii="Arial" w:hAnsi="Arial" w:cs="Arial"/>
                <w:sz w:val="20"/>
                <w:szCs w:val="20"/>
              </w:rPr>
              <w:t xml:space="preserve"> Submeter, na tela </w:t>
            </w:r>
            <w:proofErr w:type="spellStart"/>
            <w:proofErr w:type="gramStart"/>
            <w:r w:rsidRPr="00C727C5">
              <w:rPr>
                <w:rFonts w:ascii="Arial" w:hAnsi="Arial" w:cs="Arial"/>
                <w:sz w:val="20"/>
                <w:szCs w:val="20"/>
              </w:rPr>
              <w:t>SubmeterCorrecao</w:t>
            </w:r>
            <w:proofErr w:type="spellEnd"/>
            <w:proofErr w:type="gramEnd"/>
            <w:r w:rsidRPr="00C727C5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5408CD" w:rsidRDefault="005408CD" w:rsidP="00E3593C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O sistema lê na tabela CORRECAO os campos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id_proposta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id_item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matricula_professor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id_pergunta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, resposta 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id_status_correcao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5408CD" w:rsidRDefault="005408CD" w:rsidP="0090377A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</w:t>
            </w:r>
          </w:p>
          <w:p w:rsidR="005408CD" w:rsidRDefault="005408CD" w:rsidP="0090377A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Se a resposta for igual a Não para as perguntas: </w:t>
            </w:r>
          </w:p>
          <w:p w:rsidR="005408CD" w:rsidRDefault="005408CD" w:rsidP="0090377A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(Sistema pertencente ao grupo de trabalhos aceitos) </w:t>
            </w:r>
          </w:p>
          <w:p w:rsidR="005408CD" w:rsidRDefault="005408CD" w:rsidP="0090377A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4D0973">
              <w:rPr>
                <w:rFonts w:ascii="Arial" w:hAnsi="Arial" w:cs="Arial"/>
                <w:b/>
                <w:sz w:val="20"/>
                <w:szCs w:val="20"/>
              </w:rPr>
              <w:t>ou</w:t>
            </w:r>
            <w:proofErr w:type="gramEnd"/>
          </w:p>
          <w:p w:rsidR="005408CD" w:rsidRDefault="005408CD" w:rsidP="0090377A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(Justificativa clara, com texto bem organizado e, enfatizando a relevância e a problemática que              implica na necessidade do desenvolvimento do Sistema) </w:t>
            </w:r>
          </w:p>
          <w:p w:rsidR="005408CD" w:rsidRDefault="005408CD" w:rsidP="0090377A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4D0973">
              <w:rPr>
                <w:rFonts w:ascii="Arial" w:hAnsi="Arial" w:cs="Arial"/>
                <w:b/>
                <w:sz w:val="20"/>
                <w:szCs w:val="20"/>
              </w:rPr>
              <w:t>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408CD" w:rsidRDefault="005408CD" w:rsidP="006536D8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(Lista de Funções bem definidas, demonstrando, no mínimo, 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7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(sete) requisitos do sistema (entrada, processamento e saída). Sendo pelo menos 3 de processamento) </w:t>
            </w:r>
          </w:p>
          <w:p w:rsidR="005408CD" w:rsidRDefault="005408CD" w:rsidP="006536D8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4D0973">
              <w:rPr>
                <w:rFonts w:ascii="Arial" w:hAnsi="Arial" w:cs="Arial"/>
                <w:b/>
                <w:sz w:val="20"/>
                <w:szCs w:val="20"/>
              </w:rPr>
              <w:t>e</w:t>
            </w:r>
            <w:proofErr w:type="gram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408CD" w:rsidRDefault="005408CD" w:rsidP="006536D8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(M</w:t>
            </w:r>
            <w:r w:rsidRPr="00781BCA">
              <w:rPr>
                <w:rFonts w:ascii="Arial" w:hAnsi="Arial" w:cs="Arial"/>
                <w:sz w:val="20"/>
                <w:szCs w:val="20"/>
              </w:rPr>
              <w:t>etodologia coerente com os objetivos definidos</w:t>
            </w:r>
            <w:r>
              <w:rPr>
                <w:rFonts w:ascii="Arial" w:hAnsi="Arial" w:cs="Arial"/>
                <w:sz w:val="20"/>
                <w:szCs w:val="20"/>
              </w:rPr>
              <w:t xml:space="preserve"> e adequada abrangência do tema), ou seja:</w:t>
            </w:r>
          </w:p>
          <w:p w:rsidR="005408CD" w:rsidRDefault="005408CD" w:rsidP="006536D8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5408CD" w:rsidRDefault="005408CD" w:rsidP="006536D8">
            <w:pPr>
              <w:ind w:left="720"/>
              <w:jc w:val="both"/>
              <w:rPr>
                <w:rFonts w:ascii="Arial" w:hAnsi="Arial" w:cs="Arial"/>
              </w:rPr>
            </w:pPr>
            <w:r w:rsidRPr="0097140A">
              <w:rPr>
                <w:rFonts w:ascii="Arial" w:hAnsi="Arial" w:cs="Arial"/>
                <w:sz w:val="22"/>
                <w:szCs w:val="22"/>
              </w:rPr>
              <w:t>((</w:t>
            </w:r>
            <w:proofErr w:type="spellStart"/>
            <w:r w:rsidRPr="0097140A">
              <w:rPr>
                <w:rFonts w:ascii="Arial" w:hAnsi="Arial" w:cs="Arial"/>
                <w:sz w:val="22"/>
                <w:szCs w:val="22"/>
              </w:rPr>
              <w:t>id_resposta</w:t>
            </w:r>
            <w:proofErr w:type="spellEnd"/>
            <w:r w:rsidRPr="0097140A">
              <w:rPr>
                <w:rFonts w:ascii="Arial" w:hAnsi="Arial" w:cs="Arial"/>
                <w:sz w:val="22"/>
                <w:szCs w:val="22"/>
              </w:rPr>
              <w:t xml:space="preserve">=2 &amp;&amp; </w:t>
            </w:r>
            <w:proofErr w:type="spellStart"/>
            <w:r w:rsidRPr="0097140A">
              <w:rPr>
                <w:rFonts w:ascii="Arial" w:hAnsi="Arial" w:cs="Arial"/>
                <w:sz w:val="22"/>
                <w:szCs w:val="22"/>
              </w:rPr>
              <w:t>id_pergunta</w:t>
            </w:r>
            <w:proofErr w:type="spellEnd"/>
            <w:r w:rsidRPr="0097140A">
              <w:rPr>
                <w:rFonts w:ascii="Arial" w:hAnsi="Arial" w:cs="Arial"/>
                <w:sz w:val="22"/>
                <w:szCs w:val="22"/>
              </w:rPr>
              <w:t>=7) || ((</w:t>
            </w:r>
            <w:proofErr w:type="spellStart"/>
            <w:r w:rsidRPr="0097140A">
              <w:rPr>
                <w:rFonts w:ascii="Arial" w:hAnsi="Arial" w:cs="Arial"/>
                <w:sz w:val="22"/>
                <w:szCs w:val="22"/>
              </w:rPr>
              <w:t>id_resposta</w:t>
            </w:r>
            <w:proofErr w:type="spellEnd"/>
            <w:r w:rsidRPr="0097140A">
              <w:rPr>
                <w:rFonts w:ascii="Arial" w:hAnsi="Arial" w:cs="Arial"/>
                <w:sz w:val="22"/>
                <w:szCs w:val="22"/>
              </w:rPr>
              <w:t xml:space="preserve">=2 &amp;&amp; </w:t>
            </w:r>
            <w:proofErr w:type="spellStart"/>
            <w:r w:rsidRPr="0097140A">
              <w:rPr>
                <w:rFonts w:ascii="Arial" w:hAnsi="Arial" w:cs="Arial"/>
                <w:sz w:val="22"/>
                <w:szCs w:val="22"/>
              </w:rPr>
              <w:t>id_pergunta</w:t>
            </w:r>
            <w:proofErr w:type="spellEnd"/>
            <w:r w:rsidRPr="0097140A">
              <w:rPr>
                <w:rFonts w:ascii="Arial" w:hAnsi="Arial" w:cs="Arial"/>
                <w:sz w:val="22"/>
                <w:szCs w:val="22"/>
              </w:rPr>
              <w:t xml:space="preserve">=3) &amp;&amp; </w:t>
            </w:r>
            <w:r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 w:rsidRPr="0097140A">
              <w:rPr>
                <w:rFonts w:ascii="Arial" w:hAnsi="Arial" w:cs="Arial"/>
                <w:sz w:val="22"/>
                <w:szCs w:val="22"/>
              </w:rPr>
              <w:t>(</w:t>
            </w:r>
            <w:proofErr w:type="spellStart"/>
            <w:r w:rsidRPr="0097140A">
              <w:rPr>
                <w:rFonts w:ascii="Arial" w:hAnsi="Arial" w:cs="Arial"/>
                <w:sz w:val="22"/>
                <w:szCs w:val="22"/>
              </w:rPr>
              <w:t>id_resposta</w:t>
            </w:r>
            <w:proofErr w:type="spellEnd"/>
            <w:r w:rsidRPr="0097140A">
              <w:rPr>
                <w:rFonts w:ascii="Arial" w:hAnsi="Arial" w:cs="Arial"/>
                <w:sz w:val="22"/>
                <w:szCs w:val="22"/>
              </w:rPr>
              <w:t xml:space="preserve">=2 &amp;&amp; </w:t>
            </w:r>
            <w:proofErr w:type="spellStart"/>
            <w:r w:rsidRPr="0097140A">
              <w:rPr>
                <w:rFonts w:ascii="Arial" w:hAnsi="Arial" w:cs="Arial"/>
                <w:sz w:val="22"/>
                <w:szCs w:val="22"/>
              </w:rPr>
              <w:t>id_pergunta</w:t>
            </w:r>
            <w:proofErr w:type="spellEnd"/>
            <w:r w:rsidRPr="0097140A">
              <w:rPr>
                <w:rFonts w:ascii="Arial" w:hAnsi="Arial" w:cs="Arial"/>
                <w:sz w:val="22"/>
                <w:szCs w:val="22"/>
              </w:rPr>
              <w:t>=5) &amp;&amp; (</w:t>
            </w:r>
            <w:proofErr w:type="spellStart"/>
            <w:r w:rsidRPr="0097140A">
              <w:rPr>
                <w:rFonts w:ascii="Arial" w:hAnsi="Arial" w:cs="Arial"/>
                <w:sz w:val="22"/>
                <w:szCs w:val="22"/>
              </w:rPr>
              <w:t>id_resposta</w:t>
            </w:r>
            <w:proofErr w:type="spellEnd"/>
            <w:r w:rsidRPr="0097140A">
              <w:rPr>
                <w:rFonts w:ascii="Arial" w:hAnsi="Arial" w:cs="Arial"/>
                <w:sz w:val="22"/>
                <w:szCs w:val="22"/>
              </w:rPr>
              <w:t xml:space="preserve">=2 &amp;&amp; </w:t>
            </w:r>
            <w:proofErr w:type="spellStart"/>
            <w:r w:rsidRPr="0097140A">
              <w:rPr>
                <w:rFonts w:ascii="Arial" w:hAnsi="Arial" w:cs="Arial"/>
                <w:sz w:val="22"/>
                <w:szCs w:val="22"/>
              </w:rPr>
              <w:t>id_pergunta</w:t>
            </w:r>
            <w:proofErr w:type="spellEnd"/>
            <w:r w:rsidRPr="0097140A">
              <w:rPr>
                <w:rFonts w:ascii="Arial" w:hAnsi="Arial" w:cs="Arial"/>
                <w:sz w:val="22"/>
                <w:szCs w:val="22"/>
              </w:rPr>
              <w:t>=6)))</w:t>
            </w:r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5408CD" w:rsidRDefault="005408CD" w:rsidP="006536D8">
            <w:pPr>
              <w:ind w:left="720"/>
              <w:jc w:val="both"/>
              <w:rPr>
                <w:rFonts w:ascii="Arial" w:hAnsi="Arial" w:cs="Arial"/>
              </w:rPr>
            </w:pPr>
          </w:p>
          <w:p w:rsidR="005408CD" w:rsidRDefault="005408CD" w:rsidP="00CD61D5">
            <w:pPr>
              <w:ind w:left="72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 sistema armazena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id_status_proposta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=Reprovado em um objeto proposta em tempo de execução.</w:t>
            </w:r>
          </w:p>
          <w:p w:rsidR="005408CD" w:rsidRDefault="005408CD" w:rsidP="004E477E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 sistema executa 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subfluxo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Calcula Status Final da proposta.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408CD" w:rsidRDefault="005408CD" w:rsidP="006536D8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  <w:p w:rsidR="005408CD" w:rsidRPr="00EF123A" w:rsidRDefault="005408CD" w:rsidP="004D0973">
            <w:pPr>
              <w:ind w:left="720"/>
              <w:jc w:val="both"/>
              <w:rPr>
                <w:rFonts w:ascii="Arial" w:hAnsi="Arial" w:cs="Arial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 xml:space="preserve">        Senão</w:t>
            </w:r>
          </w:p>
          <w:p w:rsidR="005408CD" w:rsidRPr="00EF123A" w:rsidRDefault="005408CD" w:rsidP="004D0973">
            <w:pPr>
              <w:ind w:left="720"/>
              <w:jc w:val="both"/>
              <w:rPr>
                <w:rFonts w:ascii="Arial" w:hAnsi="Arial" w:cs="Arial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 xml:space="preserve">            Se a resposta for igual Não para as perguntas:</w:t>
            </w:r>
          </w:p>
          <w:p w:rsidR="005408CD" w:rsidRPr="00EF123A" w:rsidRDefault="005408CD" w:rsidP="004D0973">
            <w:pPr>
              <w:ind w:left="720"/>
              <w:jc w:val="both"/>
              <w:rPr>
                <w:rFonts w:ascii="Arial" w:hAnsi="Arial" w:cs="Arial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>(Justificativa clara, com texto bem organizado e, enfatizando a relevância e a</w:t>
            </w:r>
            <w:proofErr w:type="gramStart"/>
            <w:r w:rsidRPr="00EF123A">
              <w:rPr>
                <w:rFonts w:ascii="Arial" w:hAnsi="Arial" w:cs="Arial"/>
                <w:sz w:val="22"/>
                <w:szCs w:val="22"/>
              </w:rPr>
              <w:t xml:space="preserve">  </w:t>
            </w:r>
            <w:proofErr w:type="gramEnd"/>
            <w:r w:rsidRPr="00EF123A">
              <w:rPr>
                <w:rFonts w:ascii="Arial" w:hAnsi="Arial" w:cs="Arial"/>
                <w:sz w:val="22"/>
                <w:szCs w:val="22"/>
              </w:rPr>
              <w:t xml:space="preserve">problemática que implica na necessidade do desenvolvimento do Sistema) </w:t>
            </w:r>
          </w:p>
          <w:p w:rsidR="005408CD" w:rsidRPr="00EF123A" w:rsidRDefault="005408CD" w:rsidP="004D0973">
            <w:pPr>
              <w:ind w:left="720"/>
              <w:jc w:val="both"/>
              <w:rPr>
                <w:rFonts w:ascii="Arial" w:hAnsi="Arial" w:cs="Arial"/>
              </w:rPr>
            </w:pPr>
            <w:proofErr w:type="gramStart"/>
            <w:r w:rsidRPr="00EF123A">
              <w:rPr>
                <w:rFonts w:ascii="Arial" w:hAnsi="Arial" w:cs="Arial"/>
                <w:b/>
                <w:sz w:val="22"/>
                <w:szCs w:val="22"/>
              </w:rPr>
              <w:t>ou</w:t>
            </w:r>
            <w:proofErr w:type="gramEnd"/>
          </w:p>
          <w:p w:rsidR="005408CD" w:rsidRPr="00EF123A" w:rsidRDefault="005408CD" w:rsidP="004D0973">
            <w:pPr>
              <w:ind w:left="720"/>
              <w:jc w:val="both"/>
              <w:rPr>
                <w:rFonts w:ascii="Arial" w:hAnsi="Arial" w:cs="Arial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 xml:space="preserve">(Lista de Funções bem definidas, demonstrando, no mínimo, </w:t>
            </w:r>
            <w:proofErr w:type="gramStart"/>
            <w:r w:rsidRPr="00EF123A">
              <w:rPr>
                <w:rFonts w:ascii="Arial" w:hAnsi="Arial" w:cs="Arial"/>
                <w:sz w:val="22"/>
                <w:szCs w:val="22"/>
              </w:rPr>
              <w:t>7</w:t>
            </w:r>
            <w:proofErr w:type="gramEnd"/>
            <w:r w:rsidRPr="00EF123A">
              <w:rPr>
                <w:rFonts w:ascii="Arial" w:hAnsi="Arial" w:cs="Arial"/>
                <w:sz w:val="22"/>
                <w:szCs w:val="22"/>
              </w:rPr>
              <w:t xml:space="preserve"> (sete) requisitos do sistema (entrada, processamento e saída). Sendo pelo menos 3 de processamento) </w:t>
            </w:r>
          </w:p>
          <w:p w:rsidR="005408CD" w:rsidRPr="00EF123A" w:rsidRDefault="005408CD" w:rsidP="004D0973">
            <w:pPr>
              <w:ind w:left="720"/>
              <w:jc w:val="both"/>
              <w:rPr>
                <w:rFonts w:ascii="Arial" w:hAnsi="Arial" w:cs="Arial"/>
              </w:rPr>
            </w:pPr>
            <w:proofErr w:type="gramStart"/>
            <w:r w:rsidRPr="00EF123A">
              <w:rPr>
                <w:rFonts w:ascii="Arial" w:hAnsi="Arial" w:cs="Arial"/>
                <w:b/>
                <w:sz w:val="22"/>
                <w:szCs w:val="22"/>
              </w:rPr>
              <w:t>ou</w:t>
            </w:r>
            <w:proofErr w:type="gramEnd"/>
          </w:p>
          <w:p w:rsidR="005408CD" w:rsidRPr="00EF123A" w:rsidRDefault="005408CD" w:rsidP="004D0973">
            <w:pPr>
              <w:ind w:left="720"/>
              <w:jc w:val="both"/>
              <w:rPr>
                <w:rFonts w:ascii="Arial" w:hAnsi="Arial" w:cs="Arial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 xml:space="preserve">(Metodologia coerente com os objetivos definidos e adequada abrangência do tema) </w:t>
            </w:r>
          </w:p>
          <w:p w:rsidR="005408CD" w:rsidRPr="00EF123A" w:rsidRDefault="005408CD" w:rsidP="004D0973">
            <w:pPr>
              <w:ind w:left="720"/>
              <w:jc w:val="both"/>
              <w:rPr>
                <w:rFonts w:ascii="Arial" w:hAnsi="Arial" w:cs="Arial"/>
                <w:b/>
              </w:rPr>
            </w:pPr>
            <w:proofErr w:type="gramStart"/>
            <w:r w:rsidRPr="00EF123A">
              <w:rPr>
                <w:rFonts w:ascii="Arial" w:hAnsi="Arial" w:cs="Arial"/>
                <w:b/>
                <w:sz w:val="22"/>
                <w:szCs w:val="22"/>
              </w:rPr>
              <w:t>e</w:t>
            </w:r>
            <w:proofErr w:type="gramEnd"/>
          </w:p>
          <w:p w:rsidR="005408CD" w:rsidRPr="00EF123A" w:rsidRDefault="005408CD" w:rsidP="004D0973">
            <w:pPr>
              <w:ind w:left="720"/>
              <w:jc w:val="both"/>
              <w:rPr>
                <w:rFonts w:ascii="Arial" w:hAnsi="Arial" w:cs="Arial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>Resposta igual a Sim para a pergunta:</w:t>
            </w:r>
          </w:p>
          <w:p w:rsidR="005408CD" w:rsidRPr="00EF123A" w:rsidRDefault="005408CD" w:rsidP="004D0973">
            <w:pPr>
              <w:ind w:left="720"/>
              <w:jc w:val="both"/>
              <w:rPr>
                <w:rFonts w:ascii="Arial" w:hAnsi="Arial" w:cs="Arial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>(Sistema pertencente ao grupo de trabalhos aceitos), ou seja:</w:t>
            </w:r>
          </w:p>
          <w:p w:rsidR="005408CD" w:rsidRPr="00EF123A" w:rsidRDefault="005408CD" w:rsidP="004D0973">
            <w:pPr>
              <w:ind w:left="720"/>
              <w:jc w:val="both"/>
              <w:rPr>
                <w:rFonts w:ascii="Arial" w:hAnsi="Arial" w:cs="Arial"/>
              </w:rPr>
            </w:pPr>
          </w:p>
          <w:p w:rsidR="005408CD" w:rsidRPr="00EF123A" w:rsidRDefault="005408CD" w:rsidP="004D0973">
            <w:pPr>
              <w:ind w:left="720"/>
              <w:jc w:val="both"/>
              <w:rPr>
                <w:rFonts w:ascii="Arial" w:hAnsi="Arial" w:cs="Arial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>((</w:t>
            </w:r>
            <w:proofErr w:type="spellStart"/>
            <w:r w:rsidRPr="00EF123A">
              <w:rPr>
                <w:rFonts w:ascii="Arial" w:hAnsi="Arial" w:cs="Arial"/>
                <w:sz w:val="22"/>
                <w:szCs w:val="22"/>
              </w:rPr>
              <w:t>id_resposta</w:t>
            </w:r>
            <w:proofErr w:type="spellEnd"/>
            <w:r w:rsidRPr="00EF123A">
              <w:rPr>
                <w:rFonts w:ascii="Arial" w:hAnsi="Arial" w:cs="Arial"/>
                <w:sz w:val="22"/>
                <w:szCs w:val="22"/>
              </w:rPr>
              <w:t xml:space="preserve">=2 &amp;&amp; </w:t>
            </w:r>
            <w:proofErr w:type="spellStart"/>
            <w:r w:rsidRPr="00EF123A">
              <w:rPr>
                <w:rFonts w:ascii="Arial" w:hAnsi="Arial" w:cs="Arial"/>
                <w:sz w:val="22"/>
                <w:szCs w:val="22"/>
              </w:rPr>
              <w:t>id_pergunta</w:t>
            </w:r>
            <w:proofErr w:type="spellEnd"/>
            <w:r w:rsidRPr="00EF123A">
              <w:rPr>
                <w:rFonts w:ascii="Arial" w:hAnsi="Arial" w:cs="Arial"/>
                <w:sz w:val="22"/>
                <w:szCs w:val="22"/>
              </w:rPr>
              <w:t xml:space="preserve">=3) || </w:t>
            </w:r>
            <w:proofErr w:type="spellStart"/>
            <w:r w:rsidRPr="00EF123A">
              <w:rPr>
                <w:rFonts w:ascii="Arial" w:hAnsi="Arial" w:cs="Arial"/>
                <w:sz w:val="22"/>
                <w:szCs w:val="22"/>
              </w:rPr>
              <w:t>id_resposta</w:t>
            </w:r>
            <w:proofErr w:type="spellEnd"/>
            <w:r w:rsidRPr="00EF123A">
              <w:rPr>
                <w:rFonts w:ascii="Arial" w:hAnsi="Arial" w:cs="Arial"/>
                <w:sz w:val="22"/>
                <w:szCs w:val="22"/>
              </w:rPr>
              <w:t xml:space="preserve">=2 &amp;&amp; </w:t>
            </w:r>
            <w:proofErr w:type="spellStart"/>
            <w:r w:rsidRPr="00EF123A">
              <w:rPr>
                <w:rFonts w:ascii="Arial" w:hAnsi="Arial" w:cs="Arial"/>
                <w:sz w:val="22"/>
                <w:szCs w:val="22"/>
              </w:rPr>
              <w:t>id_pergunta</w:t>
            </w:r>
            <w:proofErr w:type="spellEnd"/>
            <w:r w:rsidRPr="00EF123A">
              <w:rPr>
                <w:rFonts w:ascii="Arial" w:hAnsi="Arial" w:cs="Arial"/>
                <w:sz w:val="22"/>
                <w:szCs w:val="22"/>
              </w:rPr>
              <w:t xml:space="preserve">=5 || </w:t>
            </w:r>
            <w:proofErr w:type="spellStart"/>
            <w:r w:rsidRPr="00EF123A">
              <w:rPr>
                <w:rFonts w:ascii="Arial" w:hAnsi="Arial" w:cs="Arial"/>
                <w:sz w:val="22"/>
                <w:szCs w:val="22"/>
              </w:rPr>
              <w:t>id_resposta</w:t>
            </w:r>
            <w:proofErr w:type="spellEnd"/>
            <w:r w:rsidRPr="00EF123A">
              <w:rPr>
                <w:rFonts w:ascii="Arial" w:hAnsi="Arial" w:cs="Arial"/>
                <w:sz w:val="22"/>
                <w:szCs w:val="22"/>
              </w:rPr>
              <w:t xml:space="preserve">=2 &amp;&amp; </w:t>
            </w:r>
            <w:proofErr w:type="spellStart"/>
            <w:r w:rsidRPr="00EF123A">
              <w:rPr>
                <w:rFonts w:ascii="Arial" w:hAnsi="Arial" w:cs="Arial"/>
                <w:sz w:val="22"/>
                <w:szCs w:val="22"/>
              </w:rPr>
              <w:t>id_pergunta</w:t>
            </w:r>
            <w:proofErr w:type="spellEnd"/>
            <w:r w:rsidRPr="00EF123A">
              <w:rPr>
                <w:rFonts w:ascii="Arial" w:hAnsi="Arial" w:cs="Arial"/>
                <w:sz w:val="22"/>
                <w:szCs w:val="22"/>
              </w:rPr>
              <w:t>=6) &amp;&amp; (</w:t>
            </w:r>
            <w:proofErr w:type="spellStart"/>
            <w:r w:rsidRPr="00EF123A">
              <w:rPr>
                <w:rFonts w:ascii="Arial" w:hAnsi="Arial" w:cs="Arial"/>
                <w:sz w:val="22"/>
                <w:szCs w:val="22"/>
              </w:rPr>
              <w:t>id_resposta</w:t>
            </w:r>
            <w:proofErr w:type="spellEnd"/>
            <w:r w:rsidRPr="00EF123A">
              <w:rPr>
                <w:rFonts w:ascii="Arial" w:hAnsi="Arial" w:cs="Arial"/>
                <w:sz w:val="22"/>
                <w:szCs w:val="22"/>
              </w:rPr>
              <w:t xml:space="preserve">=1 &amp;&amp; </w:t>
            </w:r>
            <w:proofErr w:type="spellStart"/>
            <w:r w:rsidRPr="00EF123A">
              <w:rPr>
                <w:rFonts w:ascii="Arial" w:hAnsi="Arial" w:cs="Arial"/>
                <w:sz w:val="22"/>
                <w:szCs w:val="22"/>
              </w:rPr>
              <w:t>id_pergunta</w:t>
            </w:r>
            <w:proofErr w:type="spellEnd"/>
            <w:proofErr w:type="gramStart"/>
            <w:r w:rsidRPr="00EF123A">
              <w:rPr>
                <w:rFonts w:ascii="Arial" w:hAnsi="Arial" w:cs="Arial"/>
                <w:sz w:val="22"/>
                <w:szCs w:val="22"/>
              </w:rPr>
              <w:t>=7))</w:t>
            </w:r>
            <w:proofErr w:type="gramEnd"/>
            <w:r w:rsidRPr="00EF123A">
              <w:rPr>
                <w:rFonts w:ascii="Arial" w:hAnsi="Arial" w:cs="Arial"/>
                <w:sz w:val="22"/>
                <w:szCs w:val="22"/>
              </w:rPr>
              <w:t>.</w:t>
            </w:r>
          </w:p>
          <w:p w:rsidR="005408CD" w:rsidRPr="00EF123A" w:rsidRDefault="005408CD" w:rsidP="004D0973">
            <w:pPr>
              <w:ind w:left="720"/>
              <w:jc w:val="both"/>
              <w:rPr>
                <w:rFonts w:ascii="Arial" w:hAnsi="Arial" w:cs="Arial"/>
              </w:rPr>
            </w:pPr>
          </w:p>
          <w:p w:rsidR="005408CD" w:rsidRDefault="005408CD" w:rsidP="00D03224">
            <w:pPr>
              <w:ind w:left="720"/>
              <w:jc w:val="both"/>
              <w:rPr>
                <w:rFonts w:ascii="Arial" w:hAnsi="Arial" w:cs="Arial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 xml:space="preserve">O sistema armazena </w:t>
            </w:r>
            <w:proofErr w:type="spellStart"/>
            <w:r w:rsidRPr="00EF123A">
              <w:rPr>
                <w:rFonts w:ascii="Arial" w:hAnsi="Arial" w:cs="Arial"/>
                <w:sz w:val="22"/>
                <w:szCs w:val="22"/>
              </w:rPr>
              <w:t>id_status_proposta</w:t>
            </w:r>
            <w:proofErr w:type="spellEnd"/>
            <w:r w:rsidRPr="00EF123A">
              <w:rPr>
                <w:rFonts w:ascii="Arial" w:hAnsi="Arial" w:cs="Arial"/>
                <w:sz w:val="22"/>
                <w:szCs w:val="22"/>
              </w:rPr>
              <w:t>=Aprovado com Ressalvas em um objeto proposta em tempo de execução.</w:t>
            </w:r>
          </w:p>
          <w:p w:rsidR="005408CD" w:rsidRDefault="005408CD" w:rsidP="004E477E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 sistema executa 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subfluxo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Calcula Status Final da proposta.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408CD" w:rsidRPr="00EF123A" w:rsidRDefault="005408CD" w:rsidP="00D03224">
            <w:pPr>
              <w:ind w:left="720"/>
              <w:jc w:val="both"/>
              <w:rPr>
                <w:rFonts w:ascii="Arial" w:hAnsi="Arial" w:cs="Arial"/>
              </w:rPr>
            </w:pPr>
          </w:p>
          <w:p w:rsidR="005408CD" w:rsidRDefault="005408CD" w:rsidP="004D0973">
            <w:pPr>
              <w:ind w:left="720"/>
              <w:jc w:val="both"/>
              <w:rPr>
                <w:rFonts w:ascii="Arial" w:hAnsi="Arial" w:cs="Arial"/>
              </w:rPr>
            </w:pPr>
          </w:p>
          <w:p w:rsidR="005408CD" w:rsidRPr="00EF123A" w:rsidRDefault="005408CD" w:rsidP="004D0973">
            <w:pPr>
              <w:ind w:left="720"/>
              <w:jc w:val="both"/>
              <w:rPr>
                <w:rFonts w:ascii="Arial" w:hAnsi="Arial" w:cs="Arial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 xml:space="preserve">   </w:t>
            </w:r>
          </w:p>
          <w:p w:rsidR="005408CD" w:rsidRPr="00EF123A" w:rsidRDefault="005408CD" w:rsidP="004D0973">
            <w:pPr>
              <w:ind w:left="720"/>
              <w:jc w:val="both"/>
              <w:rPr>
                <w:rFonts w:ascii="Arial" w:hAnsi="Arial" w:cs="Arial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 xml:space="preserve">        Senão</w:t>
            </w:r>
          </w:p>
          <w:p w:rsidR="005408CD" w:rsidRDefault="005408CD" w:rsidP="00D03224">
            <w:pPr>
              <w:ind w:left="720"/>
              <w:jc w:val="both"/>
              <w:rPr>
                <w:rFonts w:ascii="Arial" w:hAnsi="Arial" w:cs="Arial"/>
              </w:rPr>
            </w:pPr>
            <w:r w:rsidRPr="00EF123A">
              <w:rPr>
                <w:rFonts w:ascii="Arial" w:hAnsi="Arial" w:cs="Arial"/>
                <w:sz w:val="22"/>
                <w:szCs w:val="22"/>
              </w:rPr>
              <w:t xml:space="preserve">O sistema armazena </w:t>
            </w:r>
            <w:proofErr w:type="spellStart"/>
            <w:r w:rsidRPr="00EF123A">
              <w:rPr>
                <w:rFonts w:ascii="Arial" w:hAnsi="Arial" w:cs="Arial"/>
                <w:sz w:val="22"/>
                <w:szCs w:val="22"/>
              </w:rPr>
              <w:t>id_status_proposta</w:t>
            </w:r>
            <w:proofErr w:type="spellEnd"/>
            <w:r w:rsidRPr="00EF123A">
              <w:rPr>
                <w:rFonts w:ascii="Arial" w:hAnsi="Arial" w:cs="Arial"/>
                <w:sz w:val="22"/>
                <w:szCs w:val="22"/>
              </w:rPr>
              <w:t xml:space="preserve">=Aprovado em um objeto proposta em tempo de </w:t>
            </w:r>
            <w:r>
              <w:rPr>
                <w:rFonts w:ascii="Arial" w:hAnsi="Arial" w:cs="Arial"/>
                <w:sz w:val="22"/>
                <w:szCs w:val="22"/>
              </w:rPr>
              <w:t>execução</w:t>
            </w:r>
          </w:p>
          <w:p w:rsidR="005408CD" w:rsidRDefault="005408CD" w:rsidP="004D0973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O sistema executa o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subfluxo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Calcula Status Final da proposta.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</w:t>
            </w:r>
          </w:p>
          <w:p w:rsidR="005408CD" w:rsidRDefault="005408CD" w:rsidP="00CD5E69">
            <w:pPr>
              <w:ind w:left="72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</w:t>
            </w:r>
          </w:p>
          <w:p w:rsidR="005408CD" w:rsidRDefault="005408CD" w:rsidP="00C567FC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O sistema desabilita a proposta submetida.</w:t>
            </w:r>
          </w:p>
          <w:p w:rsidR="005408CD" w:rsidRDefault="005408CD" w:rsidP="00C567FC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 sistema exibe a mensagem: Proposta Submetida com Sucesso.</w:t>
            </w:r>
          </w:p>
          <w:p w:rsidR="005408CD" w:rsidRPr="00B16BC8" w:rsidRDefault="005408CD" w:rsidP="00C567FC">
            <w:pPr>
              <w:numPr>
                <w:ilvl w:val="0"/>
                <w:numId w:val="1"/>
              </w:num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Este fluxo se encerra.</w:t>
            </w:r>
          </w:p>
        </w:tc>
      </w:tr>
      <w:tr w:rsidR="005408CD" w:rsidRPr="00B16BC8">
        <w:trPr>
          <w:jc w:val="center"/>
        </w:trPr>
        <w:tc>
          <w:tcPr>
            <w:tcW w:w="9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9790" w:type="dxa"/>
              <w:jc w:val="center"/>
              <w:tblLayout w:type="fixed"/>
              <w:tblLook w:val="0000"/>
            </w:tblPr>
            <w:tblGrid>
              <w:gridCol w:w="9790"/>
            </w:tblGrid>
            <w:tr w:rsidR="005408CD" w:rsidRPr="00B64CBE" w:rsidTr="00484D24">
              <w:trPr>
                <w:jc w:val="center"/>
              </w:trPr>
              <w:tc>
                <w:tcPr>
                  <w:tcW w:w="97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408CD" w:rsidRDefault="005408CD" w:rsidP="00484D24">
                  <w:pPr>
                    <w:snapToGrid w:val="0"/>
                    <w:jc w:val="both"/>
                    <w:rPr>
                      <w:rFonts w:ascii="Arial" w:eastAsia="Times New Roman" w:hAnsi="Arial" w:cs="Arial"/>
                      <w:b/>
                      <w:bCs/>
                      <w:sz w:val="23"/>
                      <w:szCs w:val="23"/>
                    </w:rPr>
                  </w:pPr>
                  <w:proofErr w:type="spellStart"/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lastRenderedPageBreak/>
                    <w:t>Subfluxo</w:t>
                  </w:r>
                  <w:proofErr w:type="spellEnd"/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 calcular Status Final Proposta (FA02) 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23"/>
                      <w:szCs w:val="23"/>
                    </w:rPr>
                    <w:t>ref. UC03(6)</w:t>
                  </w:r>
                </w:p>
                <w:p w:rsidR="005408CD" w:rsidRDefault="005408CD" w:rsidP="00484D24">
                  <w:pPr>
                    <w:jc w:val="both"/>
                    <w:rPr>
                      <w:rFonts w:ascii="Arial" w:hAnsi="Arial" w:cs="Arial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Pré condição</w:t>
                  </w:r>
                  <w:proofErr w:type="gramEnd"/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: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Não aplicável.</w:t>
                  </w:r>
                </w:p>
                <w:p w:rsidR="005408CD" w:rsidRDefault="005408CD" w:rsidP="00484D24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Passos:</w:t>
                  </w:r>
                </w:p>
                <w:p w:rsidR="005408CD" w:rsidRPr="00365473" w:rsidRDefault="005408CD" w:rsidP="00484D24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Arial" w:hAnsi="Arial" w:cs="Arial"/>
                    </w:rPr>
                  </w:pPr>
                  <w:r w:rsidRPr="00365473">
                    <w:rPr>
                      <w:rFonts w:ascii="Arial" w:hAnsi="Arial" w:cs="Arial"/>
                      <w:sz w:val="22"/>
                      <w:szCs w:val="22"/>
                    </w:rPr>
                    <w:t xml:space="preserve">O sistema lê </w:t>
                  </w:r>
                  <w:proofErr w:type="spellStart"/>
                  <w:r w:rsidRPr="00365473">
                    <w:rPr>
                      <w:rFonts w:ascii="Arial" w:hAnsi="Arial" w:cs="Arial"/>
                      <w:sz w:val="22"/>
                      <w:szCs w:val="22"/>
                    </w:rPr>
                    <w:t>id_stat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armazenado no objeto proposta em tempo de execução.</w:t>
                  </w:r>
                  <w:r w:rsidRPr="00365473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</w:p>
                <w:p w:rsidR="005408CD" w:rsidRDefault="005408CD" w:rsidP="00484D24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Arial" w:hAnsi="Arial" w:cs="Arial"/>
                    </w:rPr>
                  </w:pPr>
                  <w:r w:rsidRPr="00EA6A68">
                    <w:rPr>
                      <w:rFonts w:ascii="Arial" w:hAnsi="Arial" w:cs="Arial"/>
                      <w:sz w:val="22"/>
                      <w:szCs w:val="22"/>
                    </w:rPr>
                    <w:t xml:space="preserve">O sistema </w:t>
                  </w:r>
                  <w:r w:rsidRPr="00EA6A68">
                    <w:rPr>
                      <w:rFonts w:ascii="Arial" w:hAnsi="Arial" w:cs="Arial"/>
                      <w:sz w:val="20"/>
                      <w:szCs w:val="20"/>
                    </w:rPr>
                    <w:t>lê</w:t>
                  </w:r>
                  <w:r w:rsidRPr="00EA6A68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na tabela PROPOSTA</w:t>
                  </w:r>
                  <w:r w:rsidRPr="00EA6A68">
                    <w:rPr>
                      <w:rFonts w:ascii="Arial" w:hAnsi="Arial" w:cs="Arial"/>
                      <w:sz w:val="22"/>
                      <w:szCs w:val="22"/>
                    </w:rPr>
                    <w:t xml:space="preserve"> campo </w:t>
                  </w:r>
                  <w:proofErr w:type="spellStart"/>
                  <w:r w:rsidRPr="00EA6A68">
                    <w:rPr>
                      <w:rFonts w:ascii="Arial" w:hAnsi="Arial" w:cs="Arial"/>
                      <w:sz w:val="22"/>
                      <w:szCs w:val="22"/>
                    </w:rPr>
                    <w:t>id_status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_proposta</w:t>
                  </w:r>
                  <w:proofErr w:type="spellEnd"/>
                  <w:r w:rsidRPr="00EA6A68">
                    <w:rPr>
                      <w:rFonts w:ascii="Arial" w:hAnsi="Arial" w:cs="Arial"/>
                      <w:sz w:val="22"/>
                      <w:szCs w:val="22"/>
                    </w:rPr>
                    <w:t>.</w:t>
                  </w:r>
                </w:p>
                <w:p w:rsidR="005408CD" w:rsidRPr="00EA6A68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 w:rsidRPr="00EA6A68">
                    <w:rPr>
                      <w:rFonts w:ascii="Arial" w:hAnsi="Arial" w:cs="Arial"/>
                      <w:sz w:val="22"/>
                      <w:szCs w:val="22"/>
                    </w:rPr>
                    <w:t xml:space="preserve"> Se </w:t>
                  </w:r>
                  <w:proofErr w:type="spellStart"/>
                  <w:r w:rsidRPr="00EA6A68">
                    <w:rPr>
                      <w:rFonts w:ascii="Arial" w:hAnsi="Arial" w:cs="Arial"/>
                      <w:sz w:val="22"/>
                      <w:szCs w:val="22"/>
                    </w:rPr>
                    <w:t>id_status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=Em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correcao</w:t>
                  </w:r>
                  <w:proofErr w:type="spellEnd"/>
                  <w:r w:rsidRPr="00EA6A68">
                    <w:rPr>
                      <w:rFonts w:ascii="Arial" w:hAnsi="Arial" w:cs="Arial"/>
                      <w:sz w:val="22"/>
                      <w:szCs w:val="22"/>
                    </w:rPr>
                    <w:t>;</w:t>
                  </w:r>
                </w:p>
                <w:p w:rsidR="005408CD" w:rsidRPr="00CD61D5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  <w:color w:val="FF0000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O sistema atualiza na tabela PROPOSTA o campo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para o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amarzenado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no objeto proposta.</w:t>
                  </w:r>
                </w:p>
                <w:p w:rsidR="005408CD" w:rsidRPr="00CD61D5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  <w:color w:val="FF0000"/>
                    </w:rPr>
                  </w:pPr>
                </w:p>
                <w:p w:rsidR="005408CD" w:rsidRPr="00380962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Senão </w:t>
                  </w:r>
                  <w:proofErr w:type="gramStart"/>
                  <w:r>
                    <w:rPr>
                      <w:rFonts w:ascii="Arial" w:hAnsi="Arial" w:cs="Arial"/>
                      <w:sz w:val="22"/>
                      <w:szCs w:val="22"/>
                    </w:rPr>
                    <w:t>se(</w:t>
                  </w:r>
                  <w:proofErr w:type="gramEnd"/>
                  <w:r w:rsidRPr="00380962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380962">
                    <w:rPr>
                      <w:rFonts w:ascii="Arial" w:hAnsi="Arial" w:cs="Arial"/>
                      <w:sz w:val="22"/>
                      <w:szCs w:val="22"/>
                    </w:rPr>
                    <w:t>Id_status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_proposta</w:t>
                  </w:r>
                  <w:proofErr w:type="spellEnd"/>
                  <w:r w:rsidRPr="00380962">
                    <w:rPr>
                      <w:rFonts w:ascii="Arial" w:hAnsi="Arial" w:cs="Arial"/>
                      <w:sz w:val="22"/>
                      <w:szCs w:val="22"/>
                    </w:rPr>
                    <w:t xml:space="preserve"> = 3)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(tabela PROPOSTA)</w:t>
                  </w:r>
                </w:p>
                <w:p w:rsidR="005408CD" w:rsidRPr="002D0513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 w:rsidRPr="00093232">
                    <w:rPr>
                      <w:rFonts w:ascii="Arial" w:hAnsi="Arial" w:cs="Arial"/>
                      <w:sz w:val="22"/>
                      <w:szCs w:val="22"/>
                    </w:rPr>
                    <w:t xml:space="preserve">     </w:t>
                  </w:r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 xml:space="preserve">Se </w:t>
                  </w:r>
                  <w:proofErr w:type="spellStart"/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>id_status</w:t>
                  </w:r>
                  <w:proofErr w:type="spellEnd"/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 xml:space="preserve"> da memória virtual for </w:t>
                  </w:r>
                  <w:proofErr w:type="spellStart"/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 xml:space="preserve">=3 || </w:t>
                  </w:r>
                  <w:proofErr w:type="spellStart"/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>id_status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_proposta</w:t>
                  </w:r>
                  <w:proofErr w:type="spellEnd"/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>=4</w:t>
                  </w:r>
                </w:p>
                <w:p w:rsidR="005408CD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 w:rsidRPr="00093232">
                    <w:rPr>
                      <w:rFonts w:ascii="Arial" w:hAnsi="Arial" w:cs="Arial"/>
                      <w:sz w:val="22"/>
                      <w:szCs w:val="22"/>
                    </w:rPr>
                    <w:t xml:space="preserve">           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O sistema atualiza na tabela PROPOSTA, campo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= 3;</w:t>
                  </w:r>
                </w:p>
                <w:p w:rsidR="005408CD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Senao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</w:p>
                <w:p w:rsidR="005408CD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       O sistema atualiza na tabela proposta, campo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=3 para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=4;</w:t>
                  </w:r>
                </w:p>
                <w:p w:rsidR="005408CD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</w:p>
                <w:p w:rsidR="005408CD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Senão </w:t>
                  </w:r>
                  <w:proofErr w:type="gramStart"/>
                  <w:r>
                    <w:rPr>
                      <w:rFonts w:ascii="Arial" w:hAnsi="Arial" w:cs="Arial"/>
                      <w:sz w:val="22"/>
                      <w:szCs w:val="22"/>
                    </w:rPr>
                    <w:t>se(</w:t>
                  </w:r>
                  <w:proofErr w:type="gram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= 4) (tabela PROPOSTA)</w:t>
                  </w:r>
                </w:p>
                <w:p w:rsidR="005408CD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Se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da memória virtual for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=3;</w:t>
                  </w:r>
                </w:p>
                <w:p w:rsidR="005408CD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       O sistema atualiza na tabela proposta, campo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=4 para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=3;</w:t>
                  </w:r>
                </w:p>
                <w:p w:rsidR="005408CD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</w:p>
                <w:p w:rsidR="005408CD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Senão se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da memória virtual for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=4</w:t>
                  </w:r>
                </w:p>
                <w:p w:rsidR="005408CD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       O sistema atualiza na tabela proposta, campo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=4 para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=4;</w:t>
                  </w:r>
                </w:p>
                <w:p w:rsidR="005408CD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Senão </w:t>
                  </w:r>
                </w:p>
                <w:p w:rsidR="005408CD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       O sistema atualiza na tabela proposta, campo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=4 para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=5;</w:t>
                  </w:r>
                </w:p>
                <w:p w:rsidR="005408CD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</w:p>
                <w:p w:rsidR="005408CD" w:rsidRPr="00380962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Senão </w:t>
                  </w:r>
                  <w:proofErr w:type="gramStart"/>
                  <w:r>
                    <w:rPr>
                      <w:rFonts w:ascii="Arial" w:hAnsi="Arial" w:cs="Arial"/>
                      <w:sz w:val="22"/>
                      <w:szCs w:val="22"/>
                    </w:rPr>
                    <w:t>se(</w:t>
                  </w:r>
                  <w:proofErr w:type="gramEnd"/>
                  <w:r w:rsidRPr="00380962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380962">
                    <w:rPr>
                      <w:rFonts w:ascii="Arial" w:hAnsi="Arial" w:cs="Arial"/>
                      <w:sz w:val="22"/>
                      <w:szCs w:val="22"/>
                    </w:rPr>
                    <w:t>Id_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= 5</w:t>
                  </w:r>
                  <w:r w:rsidRPr="00380962">
                    <w:rPr>
                      <w:rFonts w:ascii="Arial" w:hAnsi="Arial" w:cs="Arial"/>
                      <w:sz w:val="22"/>
                      <w:szCs w:val="22"/>
                    </w:rPr>
                    <w:t>)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(tabela PROPOSTA)</w:t>
                  </w:r>
                </w:p>
                <w:p w:rsidR="005408CD" w:rsidRPr="002D0513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 xml:space="preserve">     Se </w:t>
                  </w:r>
                  <w:proofErr w:type="spellStart"/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>id_status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_proposta</w:t>
                  </w:r>
                  <w:proofErr w:type="spellEnd"/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 xml:space="preserve"> da memória virtual for </w:t>
                  </w:r>
                  <w:proofErr w:type="spellStart"/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>id_status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_proposta</w:t>
                  </w:r>
                  <w:proofErr w:type="spellEnd"/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 xml:space="preserve">=4 || </w:t>
                  </w:r>
                  <w:proofErr w:type="spellStart"/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>id_status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_proposta</w:t>
                  </w:r>
                  <w:proofErr w:type="spellEnd"/>
                  <w:r w:rsidRPr="002D0513">
                    <w:rPr>
                      <w:rFonts w:ascii="Arial" w:hAnsi="Arial" w:cs="Arial"/>
                      <w:sz w:val="22"/>
                      <w:szCs w:val="22"/>
                    </w:rPr>
                    <w:t>=5</w:t>
                  </w:r>
                </w:p>
                <w:p w:rsidR="005408CD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 w:rsidRPr="00365473">
                    <w:rPr>
                      <w:rFonts w:ascii="Arial" w:hAnsi="Arial" w:cs="Arial"/>
                      <w:sz w:val="22"/>
                      <w:szCs w:val="22"/>
                    </w:rPr>
                    <w:t xml:space="preserve">           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O sistema atualiza na tabela proposta, campo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=5;</w:t>
                  </w:r>
                </w:p>
                <w:p w:rsidR="005408CD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Senao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</w:p>
                <w:p w:rsidR="005408CD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         O sistema atualiza na tabela proposta, campo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=3 para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id_status_proposta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=4; </w:t>
                  </w:r>
                </w:p>
                <w:p w:rsidR="005408CD" w:rsidRDefault="005408CD" w:rsidP="00484D24">
                  <w:pPr>
                    <w:ind w:left="720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  </w:t>
                  </w:r>
                </w:p>
                <w:p w:rsidR="005408CD" w:rsidRDefault="005408CD" w:rsidP="00484D24">
                  <w:pPr>
                    <w:numPr>
                      <w:ilvl w:val="0"/>
                      <w:numId w:val="3"/>
                    </w:num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Este fluxo se encerra.</w:t>
                  </w:r>
                </w:p>
                <w:p w:rsidR="005408CD" w:rsidRPr="00B64CBE" w:rsidRDefault="005408CD" w:rsidP="00484D24">
                  <w:pPr>
                    <w:jc w:val="both"/>
                    <w:rPr>
                      <w:rFonts w:ascii="Arial" w:hAnsi="Arial" w:cs="Arial"/>
                    </w:rPr>
                  </w:pPr>
                </w:p>
              </w:tc>
            </w:tr>
            <w:tr w:rsidR="005408CD" w:rsidRPr="00B64CBE" w:rsidTr="00484D24">
              <w:trPr>
                <w:jc w:val="center"/>
              </w:trPr>
              <w:tc>
                <w:tcPr>
                  <w:tcW w:w="97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408CD" w:rsidRDefault="005408CD" w:rsidP="00484D24">
                  <w:pPr>
                    <w:snapToGrid w:val="0"/>
                    <w:jc w:val="both"/>
                    <w:rPr>
                      <w:rFonts w:ascii="Arial" w:eastAsia="Times New Roman" w:hAnsi="Arial" w:cs="Arial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Fluxo Alternativo Sair (FA01) </w:t>
                  </w:r>
                  <w:r w:rsidR="0060014A">
                    <w:rPr>
                      <w:rFonts w:ascii="Arial" w:eastAsia="Times New Roman" w:hAnsi="Arial" w:cs="Arial"/>
                      <w:b/>
                      <w:bCs/>
                      <w:sz w:val="23"/>
                      <w:szCs w:val="23"/>
                    </w:rPr>
                    <w:t>ref. UC03(1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23"/>
                      <w:szCs w:val="23"/>
                    </w:rPr>
                    <w:t>)</w:t>
                  </w:r>
                </w:p>
                <w:p w:rsidR="005408CD" w:rsidRDefault="005408CD" w:rsidP="00484D24">
                  <w:pPr>
                    <w:jc w:val="both"/>
                    <w:rPr>
                      <w:rFonts w:ascii="Arial" w:hAnsi="Arial" w:cs="Arial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Pré condição</w:t>
                  </w:r>
                  <w:proofErr w:type="gramEnd"/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: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Não aplicável.</w:t>
                  </w:r>
                </w:p>
                <w:p w:rsidR="005408CD" w:rsidRDefault="005408CD" w:rsidP="00484D24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Passos:</w:t>
                  </w:r>
                </w:p>
                <w:p w:rsidR="005408CD" w:rsidRDefault="005408CD" w:rsidP="00484D24">
                  <w:pPr>
                    <w:numPr>
                      <w:ilvl w:val="0"/>
                      <w:numId w:val="4"/>
                    </w:num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O ator aciona a opção Sair.</w:t>
                  </w:r>
                </w:p>
                <w:p w:rsidR="005408CD" w:rsidRDefault="005408CD" w:rsidP="00484D24">
                  <w:pPr>
                    <w:numPr>
                      <w:ilvl w:val="0"/>
                      <w:numId w:val="4"/>
                    </w:num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O sistema retorna para tela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Login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.</w:t>
                  </w:r>
                </w:p>
                <w:p w:rsidR="005408CD" w:rsidRPr="00B64CBE" w:rsidRDefault="005408CD" w:rsidP="00484D24">
                  <w:pPr>
                    <w:numPr>
                      <w:ilvl w:val="0"/>
                      <w:numId w:val="4"/>
                    </w:num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Este fluxo se encerra.</w:t>
                  </w:r>
                </w:p>
              </w:tc>
            </w:tr>
            <w:tr w:rsidR="005408CD" w:rsidRPr="00B64CBE" w:rsidTr="00484D24">
              <w:trPr>
                <w:jc w:val="center"/>
              </w:trPr>
              <w:tc>
                <w:tcPr>
                  <w:tcW w:w="979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5408CD" w:rsidRDefault="005408CD" w:rsidP="00484D24">
                  <w:pPr>
                    <w:snapToGrid w:val="0"/>
                    <w:jc w:val="both"/>
                    <w:rPr>
                      <w:rFonts w:ascii="Arial" w:eastAsia="Times New Roman" w:hAnsi="Arial" w:cs="Arial"/>
                      <w:b/>
                      <w:bCs/>
                      <w:sz w:val="23"/>
                      <w:szCs w:val="23"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Fluxo de Exceção Itens não Corrigido (FE01) </w:t>
                  </w:r>
                  <w:r>
                    <w:rPr>
                      <w:rFonts w:ascii="Arial" w:eastAsia="Times New Roman" w:hAnsi="Arial" w:cs="Arial"/>
                      <w:b/>
                      <w:bCs/>
                      <w:sz w:val="23"/>
                      <w:szCs w:val="23"/>
                    </w:rPr>
                    <w:t>ref. UC03(2)</w:t>
                  </w:r>
                </w:p>
                <w:p w:rsidR="005408CD" w:rsidRDefault="005408CD" w:rsidP="00484D24">
                  <w:pPr>
                    <w:jc w:val="both"/>
                    <w:rPr>
                      <w:rFonts w:ascii="Arial" w:hAnsi="Arial" w:cs="Arial"/>
                    </w:rPr>
                  </w:pPr>
                  <w:proofErr w:type="gramStart"/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Pré condição</w:t>
                  </w:r>
                  <w:proofErr w:type="gramEnd"/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 xml:space="preserve">: </w:t>
                  </w:r>
                  <w:r>
                    <w:rPr>
                      <w:rFonts w:ascii="Arial" w:hAnsi="Arial" w:cs="Arial"/>
                      <w:sz w:val="22"/>
                      <w:szCs w:val="22"/>
                    </w:rPr>
                    <w:t>Item com status igual à em correção.</w:t>
                  </w:r>
                </w:p>
                <w:p w:rsidR="005408CD" w:rsidRDefault="005408CD" w:rsidP="00484D24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r>
                    <w:rPr>
                      <w:rFonts w:ascii="Arial" w:hAnsi="Arial" w:cs="Arial"/>
                      <w:b/>
                      <w:sz w:val="22"/>
                      <w:szCs w:val="22"/>
                    </w:rPr>
                    <w:t>Passos:</w:t>
                  </w:r>
                </w:p>
                <w:p w:rsidR="005408CD" w:rsidRPr="00E472E8" w:rsidRDefault="005408CD" w:rsidP="004E477E">
                  <w:pPr>
                    <w:numPr>
                      <w:ilvl w:val="0"/>
                      <w:numId w:val="11"/>
                    </w:num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O sistema lê na tabela PROPOSTA_ITEM o campo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id_status_criacao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 = Em correção.</w:t>
                  </w:r>
                </w:p>
                <w:p w:rsidR="005408CD" w:rsidRDefault="005408CD" w:rsidP="004E477E">
                  <w:pPr>
                    <w:numPr>
                      <w:ilvl w:val="0"/>
                      <w:numId w:val="11"/>
                    </w:num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 xml:space="preserve">O sistema exibe </w:t>
                  </w:r>
                  <w:proofErr w:type="spellStart"/>
                  <w:r>
                    <w:rPr>
                      <w:rFonts w:ascii="Arial" w:hAnsi="Arial" w:cs="Arial"/>
                      <w:sz w:val="22"/>
                      <w:szCs w:val="22"/>
                    </w:rPr>
                    <w:t>msg</w:t>
                  </w:r>
                  <w:proofErr w:type="spellEnd"/>
                  <w:r>
                    <w:rPr>
                      <w:rFonts w:ascii="Arial" w:hAnsi="Arial" w:cs="Arial"/>
                      <w:sz w:val="22"/>
                      <w:szCs w:val="22"/>
                    </w:rPr>
                    <w:t>: Existem itens não corrigidos.</w:t>
                  </w:r>
                </w:p>
                <w:p w:rsidR="005408CD" w:rsidRPr="00B64CBE" w:rsidRDefault="005408CD" w:rsidP="004E477E">
                  <w:pPr>
                    <w:numPr>
                      <w:ilvl w:val="0"/>
                      <w:numId w:val="11"/>
                    </w:numPr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sz w:val="22"/>
                      <w:szCs w:val="22"/>
                    </w:rPr>
                    <w:t>Este fluxo se encerra.</w:t>
                  </w:r>
                </w:p>
              </w:tc>
            </w:tr>
          </w:tbl>
          <w:p w:rsidR="005408CD" w:rsidRPr="00B16BC8" w:rsidRDefault="005408CD" w:rsidP="00C567FC">
            <w:pPr>
              <w:snapToGrid w:val="0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5408CD" w:rsidRDefault="005408CD"/>
    <w:p w:rsidR="005408CD" w:rsidRPr="009C13EF" w:rsidRDefault="005408CD" w:rsidP="009C13EF">
      <w:pPr>
        <w:rPr>
          <w:color w:val="FF0000"/>
          <w:sz w:val="16"/>
          <w:szCs w:val="16"/>
        </w:rPr>
      </w:pPr>
    </w:p>
    <w:sectPr w:rsidR="005408CD" w:rsidRPr="009C13EF" w:rsidSect="00C879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6424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">
    <w:nsid w:val="1DAE4C24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2">
    <w:nsid w:val="21D6397D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3">
    <w:nsid w:val="362C675A"/>
    <w:multiLevelType w:val="hybridMultilevel"/>
    <w:tmpl w:val="070EFE62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670370F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5">
    <w:nsid w:val="47B40B28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6">
    <w:nsid w:val="524A15E5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7">
    <w:nsid w:val="5BC55423"/>
    <w:multiLevelType w:val="hybridMultilevel"/>
    <w:tmpl w:val="AB92889C"/>
    <w:lvl w:ilvl="0" w:tplc="0000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60F30C7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9">
    <w:nsid w:val="6D7A434F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abstractNum w:abstractNumId="10">
    <w:nsid w:val="7407143A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cs="Times New Roman"/>
      </w:r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2"/>
  </w:num>
  <w:num w:numId="5">
    <w:abstractNumId w:val="8"/>
  </w:num>
  <w:num w:numId="6">
    <w:abstractNumId w:val="1"/>
  </w:num>
  <w:num w:numId="7">
    <w:abstractNumId w:val="4"/>
  </w:num>
  <w:num w:numId="8">
    <w:abstractNumId w:val="6"/>
  </w:num>
  <w:num w:numId="9">
    <w:abstractNumId w:val="9"/>
  </w:num>
  <w:num w:numId="10">
    <w:abstractNumId w:val="3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stylePaneFormatFilter w:val="3F01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733D2"/>
    <w:rsid w:val="00003331"/>
    <w:rsid w:val="00006B3F"/>
    <w:rsid w:val="00037424"/>
    <w:rsid w:val="00054004"/>
    <w:rsid w:val="0009168C"/>
    <w:rsid w:val="00093232"/>
    <w:rsid w:val="000D1324"/>
    <w:rsid w:val="00126D1F"/>
    <w:rsid w:val="00134D76"/>
    <w:rsid w:val="00167983"/>
    <w:rsid w:val="001B321D"/>
    <w:rsid w:val="0029032E"/>
    <w:rsid w:val="002D0513"/>
    <w:rsid w:val="002E32C9"/>
    <w:rsid w:val="00314AE2"/>
    <w:rsid w:val="00365473"/>
    <w:rsid w:val="00380962"/>
    <w:rsid w:val="00391BEA"/>
    <w:rsid w:val="003A3970"/>
    <w:rsid w:val="003F737C"/>
    <w:rsid w:val="00400043"/>
    <w:rsid w:val="004079B1"/>
    <w:rsid w:val="00420B7D"/>
    <w:rsid w:val="004255B5"/>
    <w:rsid w:val="0043464A"/>
    <w:rsid w:val="0045601F"/>
    <w:rsid w:val="00464572"/>
    <w:rsid w:val="00484D24"/>
    <w:rsid w:val="00491D98"/>
    <w:rsid w:val="004B44B1"/>
    <w:rsid w:val="004D0973"/>
    <w:rsid w:val="004E477E"/>
    <w:rsid w:val="004F29FF"/>
    <w:rsid w:val="005408CD"/>
    <w:rsid w:val="005424F9"/>
    <w:rsid w:val="005606B9"/>
    <w:rsid w:val="0056211C"/>
    <w:rsid w:val="00562D79"/>
    <w:rsid w:val="00586AB5"/>
    <w:rsid w:val="0060014A"/>
    <w:rsid w:val="006536D8"/>
    <w:rsid w:val="006626CF"/>
    <w:rsid w:val="0066294E"/>
    <w:rsid w:val="00663F6A"/>
    <w:rsid w:val="006A6E23"/>
    <w:rsid w:val="006F5E19"/>
    <w:rsid w:val="007101C7"/>
    <w:rsid w:val="00734FFD"/>
    <w:rsid w:val="007558CD"/>
    <w:rsid w:val="007564DB"/>
    <w:rsid w:val="00781BCA"/>
    <w:rsid w:val="007B097E"/>
    <w:rsid w:val="007D4EB8"/>
    <w:rsid w:val="008A2923"/>
    <w:rsid w:val="008C2D02"/>
    <w:rsid w:val="0090377A"/>
    <w:rsid w:val="009067AF"/>
    <w:rsid w:val="009279EE"/>
    <w:rsid w:val="0094480A"/>
    <w:rsid w:val="0097140A"/>
    <w:rsid w:val="009C13EF"/>
    <w:rsid w:val="009E16FC"/>
    <w:rsid w:val="009F7297"/>
    <w:rsid w:val="00A97BB1"/>
    <w:rsid w:val="00AA2817"/>
    <w:rsid w:val="00AF4303"/>
    <w:rsid w:val="00B16BC8"/>
    <w:rsid w:val="00B317B3"/>
    <w:rsid w:val="00B31933"/>
    <w:rsid w:val="00B64CBE"/>
    <w:rsid w:val="00B72BCC"/>
    <w:rsid w:val="00B92BBB"/>
    <w:rsid w:val="00C356AB"/>
    <w:rsid w:val="00C47DAD"/>
    <w:rsid w:val="00C53C53"/>
    <w:rsid w:val="00C567FC"/>
    <w:rsid w:val="00C727C5"/>
    <w:rsid w:val="00C733D2"/>
    <w:rsid w:val="00C75FF5"/>
    <w:rsid w:val="00C879FF"/>
    <w:rsid w:val="00C97131"/>
    <w:rsid w:val="00CB0083"/>
    <w:rsid w:val="00CD11A5"/>
    <w:rsid w:val="00CD5E69"/>
    <w:rsid w:val="00CD61D5"/>
    <w:rsid w:val="00D03224"/>
    <w:rsid w:val="00E11701"/>
    <w:rsid w:val="00E14696"/>
    <w:rsid w:val="00E3593C"/>
    <w:rsid w:val="00E4260C"/>
    <w:rsid w:val="00E472E8"/>
    <w:rsid w:val="00E66B6F"/>
    <w:rsid w:val="00EA6A68"/>
    <w:rsid w:val="00EF123A"/>
    <w:rsid w:val="00EF44C9"/>
    <w:rsid w:val="00F14408"/>
    <w:rsid w:val="00F33B85"/>
    <w:rsid w:val="00F703CF"/>
    <w:rsid w:val="00F8264D"/>
    <w:rsid w:val="00F860CC"/>
    <w:rsid w:val="00FA2DB7"/>
    <w:rsid w:val="00FC1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3CF"/>
    <w:pPr>
      <w:widowControl w:val="0"/>
      <w:suppressAutoHyphens/>
    </w:pPr>
    <w:rPr>
      <w:rFonts w:eastAsia="Arial Unicode MS"/>
      <w:kern w:val="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742</Words>
  <Characters>4007</Characters>
  <Application>Microsoft Office Word</Application>
  <DocSecurity>0</DocSecurity>
  <Lines>33</Lines>
  <Paragraphs>9</Paragraphs>
  <ScaleCrop>false</ScaleCrop>
  <Company/>
  <LinksUpToDate>false</LinksUpToDate>
  <CharactersWithSpaces>4740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Uso: Construir Proposta                                                        Sigla:   UC02</dc:title>
  <dc:subject/>
  <dc:creator>Rilmar</dc:creator>
  <cp:keywords/>
  <dc:description/>
  <cp:lastModifiedBy>Rilmar</cp:lastModifiedBy>
  <cp:revision>6</cp:revision>
  <dcterms:created xsi:type="dcterms:W3CDTF">2009-06-24T03:23:00Z</dcterms:created>
  <dcterms:modified xsi:type="dcterms:W3CDTF">2009-06-30T05:03:00Z</dcterms:modified>
</cp:coreProperties>
</file>