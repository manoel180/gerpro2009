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A0"/>
      </w:tblPr>
      <w:tblGrid>
        <w:gridCol w:w="9790"/>
      </w:tblGrid>
      <w:tr w:rsidR="00EB2D4E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4E" w:rsidRDefault="00EB2D4E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Caso de Uso:</w:t>
            </w:r>
            <w:r>
              <w:rPr>
                <w:rFonts w:ascii="Arial" w:hAnsi="Arial" w:cs="Arial"/>
              </w:rPr>
              <w:t xml:space="preserve"> </w:t>
            </w:r>
            <w:r w:rsidRPr="006A7A37">
              <w:rPr>
                <w:rFonts w:ascii="Arial" w:hAnsi="Arial" w:cs="Arial"/>
              </w:rPr>
              <w:t xml:space="preserve">Gerar Lista </w:t>
            </w:r>
            <w:r>
              <w:rPr>
                <w:rFonts w:ascii="Arial" w:hAnsi="Arial" w:cs="Arial"/>
              </w:rPr>
              <w:t xml:space="preserve">de Equipes e Propostas                                        </w:t>
            </w:r>
            <w:r>
              <w:rPr>
                <w:rFonts w:ascii="Arial" w:hAnsi="Arial" w:cs="Arial"/>
                <w:b/>
                <w:bCs/>
              </w:rPr>
              <w:t>Sigla:</w:t>
            </w:r>
            <w:r>
              <w:rPr>
                <w:rFonts w:ascii="Arial" w:hAnsi="Arial" w:cs="Arial"/>
              </w:rPr>
              <w:t xml:space="preserve"> UC05</w:t>
            </w:r>
          </w:p>
        </w:tc>
      </w:tr>
      <w:tr w:rsidR="00EB2D4E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4E" w:rsidRDefault="00EB2D4E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Objetivo:</w:t>
            </w:r>
            <w:r>
              <w:rPr>
                <w:rFonts w:ascii="Arial" w:hAnsi="Arial" w:cs="Arial"/>
              </w:rPr>
              <w:t xml:space="preserve"> Listar as equipes, suas propostas e os status das propostas.</w:t>
            </w:r>
          </w:p>
        </w:tc>
      </w:tr>
      <w:tr w:rsidR="00EB2D4E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4E" w:rsidRDefault="00EB2D4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Coordenador.</w:t>
            </w:r>
          </w:p>
        </w:tc>
      </w:tr>
      <w:tr w:rsidR="00EB2D4E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4E" w:rsidRDefault="00EB2D4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O ator deve ter acionado a opção Relatórios.</w:t>
            </w:r>
          </w:p>
        </w:tc>
      </w:tr>
      <w:tr w:rsidR="00EB2D4E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4E" w:rsidRDefault="00EB2D4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aplicável </w:t>
            </w:r>
          </w:p>
        </w:tc>
      </w:tr>
      <w:tr w:rsidR="00EB2D4E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D4E" w:rsidRDefault="00EB2D4E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</w:t>
            </w:r>
          </w:p>
          <w:p w:rsidR="00EB2D4E" w:rsidRPr="00A5409F" w:rsidRDefault="00EB2D4E" w:rsidP="00A5409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se inicia quando o ator aciona a opção Relatórios na tela homeCoordenador</w:t>
            </w:r>
            <w:r w:rsidRPr="00A5409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B2D4E" w:rsidRDefault="00EB2D4E" w:rsidP="005B645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 Relatorios.</w:t>
            </w:r>
          </w:p>
          <w:p w:rsidR="00EB2D4E" w:rsidRPr="005B6451" w:rsidRDefault="00EB2D4E" w:rsidP="005B645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o Relatório Proposta x Equipe.</w:t>
            </w:r>
          </w:p>
          <w:p w:rsidR="00EB2D4E" w:rsidRPr="00A5409F" w:rsidRDefault="00EB2D4E" w:rsidP="00A5409F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preenche campo período.</w:t>
            </w:r>
          </w:p>
          <w:p w:rsidR="00EB2D4E" w:rsidRDefault="00EB2D4E" w:rsidP="00CC08B8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Visualizar.</w:t>
            </w:r>
          </w:p>
          <w:p w:rsidR="00EB2D4E" w:rsidRPr="00CC08B8" w:rsidRDefault="00EB2D4E" w:rsidP="00CC08B8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busca todas as equipes com suas propostas, e as propostas com suas referidas datas e status.</w:t>
            </w:r>
          </w:p>
          <w:p w:rsidR="00EB2D4E" w:rsidRDefault="00EB2D4E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 Relatório Equipe x Proposta em forma de PDF.</w:t>
            </w:r>
          </w:p>
          <w:p w:rsidR="00EB2D4E" w:rsidRDefault="00EB2D4E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</w:tbl>
    <w:p w:rsidR="00EB2D4E" w:rsidRDefault="00EB2D4E"/>
    <w:sectPr w:rsidR="00EB2D4E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19A1"/>
    <w:rsid w:val="00082114"/>
    <w:rsid w:val="000B7DC6"/>
    <w:rsid w:val="00104388"/>
    <w:rsid w:val="00216C46"/>
    <w:rsid w:val="0022380D"/>
    <w:rsid w:val="004031DE"/>
    <w:rsid w:val="0056219A"/>
    <w:rsid w:val="005B6451"/>
    <w:rsid w:val="005C2894"/>
    <w:rsid w:val="005C7D71"/>
    <w:rsid w:val="00600791"/>
    <w:rsid w:val="00693380"/>
    <w:rsid w:val="006A7A37"/>
    <w:rsid w:val="00714684"/>
    <w:rsid w:val="008019A1"/>
    <w:rsid w:val="0084389E"/>
    <w:rsid w:val="008924E1"/>
    <w:rsid w:val="00A15CFA"/>
    <w:rsid w:val="00A5409F"/>
    <w:rsid w:val="00AF4F8B"/>
    <w:rsid w:val="00B33B4E"/>
    <w:rsid w:val="00B7449F"/>
    <w:rsid w:val="00BC22E4"/>
    <w:rsid w:val="00C370BD"/>
    <w:rsid w:val="00CC08B8"/>
    <w:rsid w:val="00CD5948"/>
    <w:rsid w:val="00DB1CD9"/>
    <w:rsid w:val="00DC36B5"/>
    <w:rsid w:val="00E61715"/>
    <w:rsid w:val="00EB2D4E"/>
    <w:rsid w:val="00F01115"/>
    <w:rsid w:val="00F83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</w:pPr>
    <w:rPr>
      <w:rFonts w:ascii="Times New Roman" w:eastAsia="Arial Unicode MS" w:hAnsi="Times New Roman"/>
      <w:kern w:val="2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28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115</Words>
  <Characters>621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Gerar Lista de Equipes e Propostas                                        Sigla: UC05</dc:title>
  <dc:subject/>
  <dc:creator>Rilmar</dc:creator>
  <cp:keywords/>
  <dc:description/>
  <cp:lastModifiedBy>Rilmar</cp:lastModifiedBy>
  <cp:revision>2</cp:revision>
  <dcterms:created xsi:type="dcterms:W3CDTF">2009-06-29T03:56:00Z</dcterms:created>
  <dcterms:modified xsi:type="dcterms:W3CDTF">2009-06-29T03:56:00Z</dcterms:modified>
</cp:coreProperties>
</file>