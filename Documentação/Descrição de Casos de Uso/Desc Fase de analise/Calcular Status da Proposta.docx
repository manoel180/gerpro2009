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00"/>
      </w:tblPr>
      <w:tblGrid>
        <w:gridCol w:w="9790"/>
      </w:tblGrid>
      <w:tr w:rsidR="00D35FF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Default="00D35FFA" w:rsidP="00C567F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>
              <w:rPr>
                <w:rFonts w:ascii="Arial" w:hAnsi="Arial" w:cs="Arial"/>
              </w:rPr>
              <w:t xml:space="preserve"> Calcular Status da Proposta.                                                     </w:t>
            </w:r>
            <w:r>
              <w:rPr>
                <w:rFonts w:ascii="Arial" w:hAnsi="Arial" w:cs="Arial"/>
                <w:b/>
              </w:rPr>
              <w:t>Sigla:</w:t>
            </w:r>
            <w:r>
              <w:rPr>
                <w:rFonts w:ascii="Arial" w:hAnsi="Arial" w:cs="Arial"/>
              </w:rPr>
              <w:t>UC03</w:t>
            </w:r>
          </w:p>
        </w:tc>
      </w:tr>
      <w:tr w:rsidR="00D35FF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Default="00D35FFA" w:rsidP="00C567F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</w:t>
            </w:r>
            <w:r w:rsidRPr="00E3593C">
              <w:rPr>
                <w:rFonts w:ascii="Arial" w:hAnsi="Arial" w:cs="Arial"/>
                <w:sz w:val="20"/>
                <w:szCs w:val="20"/>
              </w:rPr>
              <w:t>Processar status da proposta, alterando para Aprovado, Reprovado ou Aprovado com Ressalva.</w:t>
            </w:r>
          </w:p>
        </w:tc>
      </w:tr>
      <w:tr w:rsidR="00D35FFA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B92BBB" w:rsidRDefault="00D35FFA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 w:rsidRPr="00B92B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Professor.</w:t>
            </w:r>
          </w:p>
        </w:tc>
      </w:tr>
      <w:tr w:rsidR="00D35FFA" w:rsidRPr="00B92BBB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B92BBB" w:rsidRDefault="00D35FFA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Todos os itens devem estar com status igual a corrigido.</w:t>
            </w:r>
          </w:p>
        </w:tc>
      </w:tr>
      <w:tr w:rsidR="00D35FFA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B92BBB" w:rsidRDefault="00D35FFA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>Proposta desabilitada para correção.</w:t>
            </w:r>
          </w:p>
        </w:tc>
      </w:tr>
      <w:tr w:rsidR="00D35FFA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FFA" w:rsidRPr="00B16BC8" w:rsidRDefault="00D35FFA" w:rsidP="00C567FC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6BC8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D35FFA" w:rsidRPr="004255B5" w:rsidRDefault="00D35FFA" w:rsidP="004255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27C5">
              <w:rPr>
                <w:rFonts w:ascii="Arial" w:hAnsi="Arial" w:cs="Arial"/>
                <w:sz w:val="20"/>
                <w:szCs w:val="20"/>
              </w:rPr>
              <w:t>Este caso de uso se ini</w:t>
            </w:r>
            <w:r>
              <w:rPr>
                <w:rFonts w:ascii="Arial" w:hAnsi="Arial" w:cs="Arial"/>
                <w:sz w:val="20"/>
                <w:szCs w:val="20"/>
              </w:rPr>
              <w:t>cia quando o ator aciona o botão</w:t>
            </w:r>
            <w:r w:rsidRPr="00C727C5">
              <w:rPr>
                <w:rFonts w:ascii="Arial" w:hAnsi="Arial" w:cs="Arial"/>
                <w:sz w:val="20"/>
                <w:szCs w:val="20"/>
              </w:rPr>
              <w:t xml:space="preserve"> Submeter, na tela SubmeterCorrecao.</w:t>
            </w:r>
          </w:p>
          <w:p w:rsidR="00D35FFA" w:rsidRDefault="00D35FFA" w:rsidP="009249E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ator aciona o botão Submeter. </w:t>
            </w:r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Se a resposta for igual a Não para as perguntas: </w:t>
            </w:r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(Sistema pertencente ao grupo de trabalhos aceitos) </w:t>
            </w:r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0973">
              <w:rPr>
                <w:rFonts w:ascii="Arial" w:hAnsi="Arial" w:cs="Arial"/>
                <w:b/>
                <w:sz w:val="20"/>
                <w:szCs w:val="20"/>
              </w:rPr>
              <w:t>ou</w:t>
            </w:r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(Justificativa clara, com texto bem organizado e, enfatizando a relevância e a problemática que              implica na necessidade do desenvolvimento do Sistema) </w:t>
            </w:r>
          </w:p>
          <w:p w:rsidR="00D35FFA" w:rsidRDefault="00D35FFA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0973">
              <w:rPr>
                <w:rFonts w:ascii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35FFA" w:rsidRDefault="00D35FFA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(Lista de Funções bem definidas, demonstrando, no mínimo, 7(sete) requisitos do sistema (entrada, processamento e saída). Sendo pelo menos 3 de processamento) </w:t>
            </w:r>
          </w:p>
          <w:p w:rsidR="00D35FFA" w:rsidRDefault="00D35FFA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0973">
              <w:rPr>
                <w:rFonts w:ascii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35FFA" w:rsidRDefault="00D35FFA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</w:t>
            </w:r>
            <w:r w:rsidRPr="00781BCA">
              <w:rPr>
                <w:rFonts w:ascii="Arial" w:hAnsi="Arial" w:cs="Arial"/>
                <w:sz w:val="20"/>
                <w:szCs w:val="20"/>
              </w:rPr>
              <w:t>etodologia coerente com os objetivos definidos</w:t>
            </w:r>
            <w:r>
              <w:rPr>
                <w:rFonts w:ascii="Arial" w:hAnsi="Arial" w:cs="Arial"/>
                <w:sz w:val="20"/>
                <w:szCs w:val="20"/>
              </w:rPr>
              <w:t xml:space="preserve"> e adequada abrangência do tema).</w:t>
            </w:r>
          </w:p>
          <w:p w:rsidR="00D35FFA" w:rsidRPr="00EF123A" w:rsidRDefault="00D35FFA" w:rsidP="009249E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35FFA" w:rsidRDefault="00D35FFA" w:rsidP="009249E4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O sistema arma</w:t>
            </w:r>
            <w:r>
              <w:rPr>
                <w:rFonts w:ascii="Arial" w:hAnsi="Arial" w:cs="Arial"/>
                <w:sz w:val="22"/>
                <w:szCs w:val="22"/>
              </w:rPr>
              <w:t>zena o status da proposta que é igual a Reprovado</w:t>
            </w:r>
            <w:r w:rsidRPr="00EF123A">
              <w:rPr>
                <w:rFonts w:ascii="Arial" w:hAnsi="Arial" w:cs="Arial"/>
                <w:sz w:val="22"/>
                <w:szCs w:val="22"/>
              </w:rPr>
              <w:t xml:space="preserve"> em um objeto proposta em tempo de execução.</w:t>
            </w:r>
          </w:p>
          <w:p w:rsidR="00D35FFA" w:rsidRDefault="00D35FFA" w:rsidP="004E477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executa o subfluxo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D35FFA" w:rsidRDefault="00D35FFA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Senão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    Se a resposta for igual Não para as perguntas: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(Justificativa clara, com texto bem organizado e, enfatizando a relevância e a  problemática que implica na necessidade do desenvolvimento do Sistema) 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b/>
                <w:sz w:val="22"/>
                <w:szCs w:val="22"/>
              </w:rPr>
              <w:t>ou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(Lista de Funções bem definidas, demonstrando, no mínimo, 7 (sete) requisitos do sistema (entrada, processamento e saída). Sendo pelo menos 3 de processamento) 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b/>
                <w:sz w:val="22"/>
                <w:szCs w:val="22"/>
              </w:rPr>
              <w:t>ou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(Metodologia coerente com os objetivos definidos e adequada abrangência do tema) 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EF123A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Resposta igual a Sim para a pergunta:</w:t>
            </w: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(Sistema pertencente ao grupo de trabalhos aceitos), ou seja:</w:t>
            </w:r>
          </w:p>
          <w:p w:rsidR="00D35FFA" w:rsidRPr="00EF123A" w:rsidRDefault="00D35FFA" w:rsidP="009249E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35FFA" w:rsidRDefault="00D35FFA" w:rsidP="00D03224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O sistema arma</w:t>
            </w:r>
            <w:r>
              <w:rPr>
                <w:rFonts w:ascii="Arial" w:hAnsi="Arial" w:cs="Arial"/>
                <w:sz w:val="22"/>
                <w:szCs w:val="22"/>
              </w:rPr>
              <w:t>zena o status da proposta que é igual a Aprovado</w:t>
            </w:r>
            <w:r w:rsidRPr="00EF123A">
              <w:rPr>
                <w:rFonts w:ascii="Arial" w:hAnsi="Arial" w:cs="Arial"/>
                <w:sz w:val="22"/>
                <w:szCs w:val="22"/>
              </w:rPr>
              <w:t xml:space="preserve"> com Ressalvas em um objeto proposta em tempo de execução.</w:t>
            </w:r>
          </w:p>
          <w:p w:rsidR="00D35FFA" w:rsidRDefault="00D35FFA" w:rsidP="004E477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executa o subfluxo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D35FFA" w:rsidRPr="00EF123A" w:rsidRDefault="00D35FFA" w:rsidP="00D03224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35FFA" w:rsidRDefault="00D35FFA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35FFA" w:rsidRPr="00EF123A" w:rsidRDefault="00D35FFA" w:rsidP="004D097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D35FFA" w:rsidRPr="00EF123A" w:rsidRDefault="00D35FFA" w:rsidP="009249E4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Senão</w:t>
            </w:r>
          </w:p>
          <w:p w:rsidR="00D35FFA" w:rsidRDefault="00D35FFA" w:rsidP="009249E4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O sistema arma</w:t>
            </w:r>
            <w:r>
              <w:rPr>
                <w:rFonts w:ascii="Arial" w:hAnsi="Arial" w:cs="Arial"/>
                <w:sz w:val="22"/>
                <w:szCs w:val="22"/>
              </w:rPr>
              <w:t>zena o status da proposta que é igual a Aprovado</w:t>
            </w:r>
            <w:r w:rsidRPr="00EF123A">
              <w:rPr>
                <w:rFonts w:ascii="Arial" w:hAnsi="Arial" w:cs="Arial"/>
                <w:sz w:val="22"/>
                <w:szCs w:val="22"/>
              </w:rPr>
              <w:t xml:space="preserve"> com Ressalvas em um objeto proposta em tempo de execução.</w:t>
            </w:r>
          </w:p>
          <w:p w:rsidR="00D35FFA" w:rsidRDefault="00D35FFA" w:rsidP="004D0973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executa o subfluxo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D35FFA" w:rsidRDefault="00D35FFA" w:rsidP="00CD5E6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</w:p>
          <w:p w:rsidR="00D35FFA" w:rsidRDefault="00D35FFA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desabilita a proposta submetida.</w:t>
            </w:r>
          </w:p>
          <w:p w:rsidR="00D35FFA" w:rsidRDefault="00D35FFA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mensagem: Proposta Submetida com Sucesso.</w:t>
            </w:r>
          </w:p>
          <w:p w:rsidR="00D35FFA" w:rsidRPr="00B16BC8" w:rsidRDefault="00D35FFA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D35FFA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790" w:type="dxa"/>
              <w:jc w:val="center"/>
              <w:tblLayout w:type="fixed"/>
              <w:tblLook w:val="0000"/>
            </w:tblPr>
            <w:tblGrid>
              <w:gridCol w:w="9790"/>
            </w:tblGrid>
            <w:tr w:rsidR="00D35FFA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FFA" w:rsidRDefault="00D35FFA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Subfluxo calcular Status Final Proposta (FA02)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UC03(6)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Pré condição: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Não aplicável.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D35FFA" w:rsidRPr="00365473" w:rsidRDefault="00D35FFA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>O sistema lê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o status da porposta, armazenado no objeto proposta em tempo de execução.</w:t>
                  </w: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D35FFA" w:rsidRDefault="00D35FFA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O sistema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verifica o status da proposta que esta salvo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;</w:t>
                  </w:r>
                </w:p>
                <w:p w:rsidR="00D35FFA" w:rsidRPr="00EA6A68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Se o status da proposta estiver igual à Em correcao</w:t>
                  </w: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;</w:t>
                  </w:r>
                </w:p>
                <w:p w:rsidR="00D35FFA" w:rsidRPr="00CD61D5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O sistema atualiza o status da proposta para o status armazenado no objeto proposta;</w:t>
                  </w:r>
                </w:p>
                <w:p w:rsidR="00D35FFA" w:rsidRPr="00CD61D5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</w:p>
                <w:p w:rsidR="00D35FFA" w:rsidRPr="00380962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Senão se( status = Aprovado</w:t>
                  </w:r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  <w:p w:rsidR="00D35FFA" w:rsidRPr="002D0513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3232">
                    <w:rPr>
                      <w:rFonts w:ascii="Arial" w:hAnsi="Arial" w:cs="Arial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Se status do objeto proposta=Aprovado || status da proposta=Aprovado com ressalvas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3232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O sistema atualiza o status da proposta para Aprovado;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o status da proposta para Aprovado com ressalvas;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Senão se( status proposta = Aprovado com ressalvas )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 status do objeto  proposta =Aprovado;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o status da proposta para Aprovado;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se status do objeto proposta  = Aprovado com ressalvas.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o status da proposta para Aprovado com ressalvas;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o status da proposta para Reprovado;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D35FFA" w:rsidRPr="00380962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Senão se( status proposta = Reprovado</w:t>
                  </w:r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  <w:p w:rsidR="00D35FFA" w:rsidRPr="002D0513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 </w:t>
                  </w: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do objeto proposta=Aprovado com ressalvas || </w:t>
                  </w: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da proposta=Reprovado;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O sistema atualiza o status da proposta para Reprovado;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o status da proposta para Aprovado com ressalvas. </w:t>
                  </w:r>
                </w:p>
                <w:p w:rsidR="00D35FFA" w:rsidRDefault="00D35FFA" w:rsidP="00484D24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</w:t>
                  </w:r>
                </w:p>
                <w:p w:rsidR="00D35FFA" w:rsidRPr="00B64CBE" w:rsidRDefault="00D35FFA" w:rsidP="00484D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  <w:tr w:rsidR="00D35FFA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FFA" w:rsidRDefault="00D35FFA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Fluxo Alternativo Sair (FA01)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UC03(2, 6)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Pré condição: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Não aplicável.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D35FFA" w:rsidRDefault="00D35FFA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 ator aciona a opção Sair.</w:t>
                  </w:r>
                </w:p>
                <w:p w:rsidR="00D35FFA" w:rsidRDefault="00D35FFA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 sistema retorna para tela Login.</w:t>
                  </w:r>
                </w:p>
                <w:p w:rsidR="00D35FFA" w:rsidRPr="00B64CBE" w:rsidRDefault="00D35FFA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  <w:tr w:rsidR="00D35FFA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35FFA" w:rsidRDefault="00D35FFA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Fluxo de Exceção Itens não Corrigido (FE01)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UC03(2)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Pré condição: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Item com status igual à em correção.</w:t>
                  </w:r>
                </w:p>
                <w:p w:rsidR="00D35FFA" w:rsidRDefault="00D35FFA" w:rsidP="00484D24">
                  <w:pPr>
                    <w:jc w:val="both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D35FFA" w:rsidRPr="00E472E8" w:rsidRDefault="00D35FFA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 sistema verifica se existe algum item com status = Em correção.</w:t>
                  </w:r>
                </w:p>
                <w:p w:rsidR="00D35FFA" w:rsidRDefault="00D35FFA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 sistema exibe msg: Existem itens não corrigidos.</w:t>
                  </w:r>
                </w:p>
                <w:p w:rsidR="00D35FFA" w:rsidRPr="00B64CBE" w:rsidRDefault="00D35FFA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</w:tbl>
          <w:p w:rsidR="00D35FFA" w:rsidRPr="00B16BC8" w:rsidRDefault="00D35FFA" w:rsidP="00C567FC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35FFA" w:rsidRDefault="00D35FFA"/>
    <w:p w:rsidR="00D35FFA" w:rsidRPr="009C13EF" w:rsidRDefault="00D35FFA" w:rsidP="009C13EF">
      <w:pPr>
        <w:rPr>
          <w:color w:val="FF0000"/>
          <w:sz w:val="16"/>
          <w:szCs w:val="16"/>
        </w:rPr>
      </w:pPr>
    </w:p>
    <w:sectPr w:rsidR="00D35FFA" w:rsidRPr="009C13EF" w:rsidSect="00C87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24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1DAE4C2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21D6397D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362C675A"/>
    <w:multiLevelType w:val="hybridMultilevel"/>
    <w:tmpl w:val="070EFE6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670370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6">
    <w:nsid w:val="524A15E5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7">
    <w:nsid w:val="5BC55423"/>
    <w:multiLevelType w:val="hybridMultilevel"/>
    <w:tmpl w:val="AB92889C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0F30C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9">
    <w:nsid w:val="6D7A434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0">
    <w:nsid w:val="7407143A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33D2"/>
    <w:rsid w:val="00003331"/>
    <w:rsid w:val="00037424"/>
    <w:rsid w:val="00054004"/>
    <w:rsid w:val="00082241"/>
    <w:rsid w:val="0009168C"/>
    <w:rsid w:val="00093232"/>
    <w:rsid w:val="00126D1F"/>
    <w:rsid w:val="00134D76"/>
    <w:rsid w:val="00167983"/>
    <w:rsid w:val="001B321D"/>
    <w:rsid w:val="0029032E"/>
    <w:rsid w:val="002D0513"/>
    <w:rsid w:val="002E32C9"/>
    <w:rsid w:val="00314AE2"/>
    <w:rsid w:val="00365473"/>
    <w:rsid w:val="00380962"/>
    <w:rsid w:val="00391BEA"/>
    <w:rsid w:val="003A3970"/>
    <w:rsid w:val="003F737C"/>
    <w:rsid w:val="00400043"/>
    <w:rsid w:val="004079B1"/>
    <w:rsid w:val="00420B7D"/>
    <w:rsid w:val="004255B5"/>
    <w:rsid w:val="0043464A"/>
    <w:rsid w:val="0045601F"/>
    <w:rsid w:val="00464572"/>
    <w:rsid w:val="00484D24"/>
    <w:rsid w:val="00491D98"/>
    <w:rsid w:val="004B44B1"/>
    <w:rsid w:val="004D0973"/>
    <w:rsid w:val="004E477E"/>
    <w:rsid w:val="004F29FF"/>
    <w:rsid w:val="005424F9"/>
    <w:rsid w:val="005606B9"/>
    <w:rsid w:val="0056211C"/>
    <w:rsid w:val="00562D79"/>
    <w:rsid w:val="006536D8"/>
    <w:rsid w:val="006626CF"/>
    <w:rsid w:val="0066294E"/>
    <w:rsid w:val="00663F6A"/>
    <w:rsid w:val="006A6E23"/>
    <w:rsid w:val="006F5E19"/>
    <w:rsid w:val="007101C7"/>
    <w:rsid w:val="00734FFD"/>
    <w:rsid w:val="007534AD"/>
    <w:rsid w:val="007558CD"/>
    <w:rsid w:val="007564DB"/>
    <w:rsid w:val="00781BCA"/>
    <w:rsid w:val="007B097E"/>
    <w:rsid w:val="007D4EB8"/>
    <w:rsid w:val="00894936"/>
    <w:rsid w:val="008A2923"/>
    <w:rsid w:val="0090377A"/>
    <w:rsid w:val="009067AF"/>
    <w:rsid w:val="009249E4"/>
    <w:rsid w:val="009279EE"/>
    <w:rsid w:val="0097140A"/>
    <w:rsid w:val="009C13EF"/>
    <w:rsid w:val="009E16FC"/>
    <w:rsid w:val="009F7297"/>
    <w:rsid w:val="00A97BB1"/>
    <w:rsid w:val="00AA2817"/>
    <w:rsid w:val="00AF4303"/>
    <w:rsid w:val="00B16BC8"/>
    <w:rsid w:val="00B317B3"/>
    <w:rsid w:val="00B31933"/>
    <w:rsid w:val="00B64CBE"/>
    <w:rsid w:val="00B72BCC"/>
    <w:rsid w:val="00B92BBB"/>
    <w:rsid w:val="00C356AB"/>
    <w:rsid w:val="00C47DAD"/>
    <w:rsid w:val="00C53C53"/>
    <w:rsid w:val="00C567FC"/>
    <w:rsid w:val="00C727C5"/>
    <w:rsid w:val="00C733D2"/>
    <w:rsid w:val="00C75FF5"/>
    <w:rsid w:val="00C879FF"/>
    <w:rsid w:val="00C97131"/>
    <w:rsid w:val="00CB0083"/>
    <w:rsid w:val="00CD11A5"/>
    <w:rsid w:val="00CD4114"/>
    <w:rsid w:val="00CD5E69"/>
    <w:rsid w:val="00CD61D5"/>
    <w:rsid w:val="00D03224"/>
    <w:rsid w:val="00D35FFA"/>
    <w:rsid w:val="00DD10CB"/>
    <w:rsid w:val="00E11701"/>
    <w:rsid w:val="00E14696"/>
    <w:rsid w:val="00E3593C"/>
    <w:rsid w:val="00E4260C"/>
    <w:rsid w:val="00E472E8"/>
    <w:rsid w:val="00EA6A68"/>
    <w:rsid w:val="00EF123A"/>
    <w:rsid w:val="00EF44C9"/>
    <w:rsid w:val="00F14408"/>
    <w:rsid w:val="00F33B85"/>
    <w:rsid w:val="00F703CF"/>
    <w:rsid w:val="00F8264D"/>
    <w:rsid w:val="00F860CC"/>
    <w:rsid w:val="00FA2DB7"/>
    <w:rsid w:val="00FC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CF"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2</Pages>
  <Words>647</Words>
  <Characters>3499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Construir Proposta                                                        Sigla:   UC02</dc:title>
  <dc:subject/>
  <dc:creator>Rilmar</dc:creator>
  <cp:keywords/>
  <dc:description/>
  <cp:lastModifiedBy>Rilmar</cp:lastModifiedBy>
  <cp:revision>2</cp:revision>
  <dcterms:created xsi:type="dcterms:W3CDTF">2009-06-29T03:41:00Z</dcterms:created>
  <dcterms:modified xsi:type="dcterms:W3CDTF">2009-06-29T03:41:00Z</dcterms:modified>
</cp:coreProperties>
</file>