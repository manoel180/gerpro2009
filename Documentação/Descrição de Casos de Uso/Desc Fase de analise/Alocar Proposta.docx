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jc w:val="center"/>
        <w:tblLayout w:type="fixed"/>
        <w:tblLook w:val="00A0"/>
      </w:tblPr>
      <w:tblGrid>
        <w:gridCol w:w="9795"/>
      </w:tblGrid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>
              <w:rPr>
                <w:rFonts w:ascii="Arial" w:hAnsi="Arial" w:cs="Arial"/>
              </w:rPr>
              <w:t xml:space="preserve"> Alocar Propostas.                                                                  </w:t>
            </w:r>
            <w:r>
              <w:rPr>
                <w:rFonts w:ascii="Arial" w:hAnsi="Arial" w:cs="Arial"/>
                <w:b/>
              </w:rPr>
              <w:t>Sigla:</w:t>
            </w:r>
            <w:r>
              <w:rPr>
                <w:rFonts w:ascii="Arial" w:hAnsi="Arial" w:cs="Arial"/>
              </w:rPr>
              <w:t>UC02</w:t>
            </w:r>
          </w:p>
        </w:tc>
      </w:tr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>
              <w:rPr>
                <w:rFonts w:ascii="Arial" w:hAnsi="Arial" w:cs="Arial"/>
              </w:rPr>
              <w:t xml:space="preserve"> Alocar proposta dinamicamente para professores selecionados.</w:t>
            </w:r>
          </w:p>
        </w:tc>
      </w:tr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Professor.</w:t>
            </w:r>
          </w:p>
        </w:tc>
      </w:tr>
      <w:tr w:rsidR="00740A19" w:rsidTr="00FC67D0">
        <w:trPr>
          <w:trHeight w:val="219"/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Todos os itens devem estar com status igual a corrigido.</w:t>
            </w:r>
          </w:p>
        </w:tc>
      </w:tr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>Proposta desabilitada para usuário aluno.</w:t>
            </w:r>
          </w:p>
        </w:tc>
      </w:tr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740A19" w:rsidRPr="00966C7B" w:rsidRDefault="00740A19" w:rsidP="00966C7B">
            <w:pPr>
              <w:numPr>
                <w:ilvl w:val="0"/>
                <w:numId w:val="1"/>
              </w:numPr>
              <w:tabs>
                <w:tab w:val="clear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de uso se inicia quando o ator aciona a opção Alocar, na tela homeCoodenador.</w:t>
            </w:r>
          </w:p>
          <w:p w:rsidR="00740A19" w:rsidRPr="00456B90" w:rsidRDefault="00740A19" w:rsidP="009E10C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6B90">
              <w:rPr>
                <w:rFonts w:ascii="Arial" w:hAnsi="Arial" w:cs="Arial"/>
                <w:sz w:val="20"/>
                <w:szCs w:val="20"/>
              </w:rPr>
              <w:t>O sistema exibe a tela AlocarProposta com todos o professores cadastrados.</w:t>
            </w:r>
          </w:p>
          <w:p w:rsidR="00740A19" w:rsidRPr="00084C14" w:rsidRDefault="00740A19" w:rsidP="00084C1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84C14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 ator seleciona a opção Grupo.</w:t>
            </w:r>
            <w:r w:rsidRPr="00084C14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740A19" w:rsidRDefault="00740A1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um Professor.</w:t>
            </w:r>
          </w:p>
          <w:p w:rsidR="00740A19" w:rsidRPr="00A86C54" w:rsidRDefault="00740A1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6C54">
              <w:rPr>
                <w:rFonts w:ascii="Arial" w:hAnsi="Arial" w:cs="Arial"/>
                <w:sz w:val="20"/>
                <w:szCs w:val="20"/>
              </w:rPr>
              <w:t xml:space="preserve">O ator aciona o botão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A86C54">
              <w:rPr>
                <w:rFonts w:ascii="Arial" w:hAnsi="Arial" w:cs="Arial"/>
                <w:sz w:val="20"/>
                <w:szCs w:val="20"/>
              </w:rPr>
              <w:t>dicionar.</w:t>
            </w:r>
          </w:p>
          <w:p w:rsidR="00740A19" w:rsidRPr="000D0465" w:rsidRDefault="00740A19" w:rsidP="00966C7B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6C54">
              <w:rPr>
                <w:rFonts w:ascii="Arial" w:hAnsi="Arial" w:cs="Arial"/>
                <w:sz w:val="20"/>
                <w:szCs w:val="20"/>
              </w:rPr>
              <w:t>O ator aciona o botão Alocar.</w:t>
            </w:r>
          </w:p>
          <w:p w:rsidR="00740A19" w:rsidRDefault="00740A19" w:rsidP="00966C7B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</w:rPr>
              <w:t>sistema aloca as propostas para o professor selecionado.</w:t>
            </w:r>
          </w:p>
          <w:p w:rsidR="00740A19" w:rsidRPr="00D02847" w:rsidRDefault="00740A19" w:rsidP="00D02847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atualiza o status da proposta para Em correcao.</w:t>
            </w:r>
          </w:p>
          <w:p w:rsidR="00740A19" w:rsidRDefault="00740A1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 w:rsidP="00FC67D0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Fluxo Alternativo Grupo e Dois Professores (FA01) </w:t>
            </w:r>
            <w:r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ref. UC02(5,7,8,9,10,11,12)</w:t>
            </w:r>
          </w:p>
          <w:p w:rsidR="00740A19" w:rsidRDefault="00740A19" w:rsidP="00FC67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Pré condição: </w:t>
            </w:r>
            <w:r>
              <w:rPr>
                <w:rFonts w:ascii="Arial" w:hAnsi="Arial" w:cs="Arial"/>
                <w:sz w:val="22"/>
                <w:szCs w:val="22"/>
              </w:rPr>
              <w:t>O ator seleciona dois professores.</w:t>
            </w:r>
          </w:p>
          <w:p w:rsidR="00740A19" w:rsidRPr="00DD21B3" w:rsidRDefault="00740A19" w:rsidP="00DD21B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740A19" w:rsidRDefault="00740A19" w:rsidP="00FC67D0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aloca dinamicamente as propostas para os professores que foram selecionados, sendo que cada proposta é alocada para os dois professores.</w:t>
            </w:r>
          </w:p>
          <w:p w:rsidR="00740A19" w:rsidRPr="001F4DCB" w:rsidRDefault="00740A19" w:rsidP="000357D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03CCC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sistema </w:t>
            </w:r>
            <w:r>
              <w:rPr>
                <w:rFonts w:ascii="Arial" w:hAnsi="Arial" w:cs="Arial"/>
                <w:sz w:val="20"/>
                <w:szCs w:val="20"/>
              </w:rPr>
              <w:t>salva as alocações.</w:t>
            </w:r>
          </w:p>
          <w:p w:rsidR="00740A19" w:rsidRPr="00B03CCC" w:rsidRDefault="00740A19" w:rsidP="000357D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</w:t>
            </w:r>
            <w:r>
              <w:rPr>
                <w:rFonts w:ascii="Arial" w:hAnsi="Arial" w:cs="Arial"/>
                <w:sz w:val="20"/>
                <w:szCs w:val="20"/>
              </w:rPr>
              <w:t>atualiza o status da proposta para Em correcao.</w:t>
            </w:r>
          </w:p>
          <w:p w:rsidR="00740A19" w:rsidRDefault="00740A19" w:rsidP="00B03CC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fluxo se encerra.</w:t>
            </w:r>
          </w:p>
        </w:tc>
      </w:tr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 w:rsidP="0072199E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Fluxo Alternativo Individual (FA02) </w:t>
            </w:r>
            <w:r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ref. UC02(5)</w:t>
            </w:r>
          </w:p>
          <w:p w:rsidR="00740A19" w:rsidRPr="00BE40CE" w:rsidRDefault="00740A19" w:rsidP="007219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Pré condição: </w:t>
            </w:r>
            <w:r>
              <w:rPr>
                <w:rFonts w:ascii="Arial" w:hAnsi="Arial" w:cs="Arial"/>
                <w:sz w:val="22"/>
                <w:szCs w:val="22"/>
              </w:rPr>
              <w:t>Não aplicavel.</w:t>
            </w:r>
          </w:p>
          <w:p w:rsidR="00740A19" w:rsidRDefault="00740A19" w:rsidP="0072199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740A19" w:rsidRDefault="00740A19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a opção Individual.</w:t>
            </w:r>
          </w:p>
          <w:p w:rsidR="00740A19" w:rsidRDefault="00740A19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dois Professores.</w:t>
            </w:r>
          </w:p>
          <w:p w:rsidR="00740A19" w:rsidRDefault="00740A19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Adicionar.</w:t>
            </w:r>
          </w:p>
          <w:p w:rsidR="00740A19" w:rsidRPr="000D0465" w:rsidRDefault="00740A19" w:rsidP="00966C7B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Alocar.</w:t>
            </w:r>
          </w:p>
          <w:p w:rsidR="00740A19" w:rsidRDefault="00740A19" w:rsidP="002248F2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</w:rPr>
              <w:t>sistema aloca as propostas para o professor selecionado.</w:t>
            </w:r>
          </w:p>
          <w:p w:rsidR="00740A19" w:rsidRDefault="00740A19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atualiza o status da proposta para Em correcao.</w:t>
            </w:r>
          </w:p>
          <w:p w:rsidR="00740A19" w:rsidRDefault="00740A19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 w:rsidP="00985933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Fluxo Alternativo Individual (FA03) </w:t>
            </w:r>
            <w:r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ref. UC02(5)</w:t>
            </w:r>
          </w:p>
          <w:p w:rsidR="00740A19" w:rsidRPr="00BE40CE" w:rsidRDefault="00740A19" w:rsidP="0098593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Pré condição: </w:t>
            </w:r>
            <w:r>
              <w:rPr>
                <w:rFonts w:ascii="Arial" w:hAnsi="Arial" w:cs="Arial"/>
                <w:sz w:val="22"/>
                <w:szCs w:val="22"/>
              </w:rPr>
              <w:t>Não aplicavel.</w:t>
            </w:r>
          </w:p>
          <w:p w:rsidR="00740A19" w:rsidRDefault="00740A19" w:rsidP="0098593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740A1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a opção Individual.</w:t>
            </w:r>
          </w:p>
          <w:p w:rsidR="00740A1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dois Professores.</w:t>
            </w:r>
          </w:p>
          <w:p w:rsidR="00740A1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Adicionar.</w:t>
            </w:r>
          </w:p>
          <w:p w:rsidR="00740A19" w:rsidRPr="001867D1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Alocar.</w:t>
            </w:r>
          </w:p>
          <w:p w:rsidR="00740A19" w:rsidRDefault="00740A19" w:rsidP="00D95462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5462">
              <w:rPr>
                <w:rFonts w:ascii="Arial" w:hAnsi="Arial" w:cs="Arial"/>
                <w:sz w:val="20"/>
                <w:szCs w:val="20"/>
              </w:rPr>
              <w:t>O sistema verifica s</w:t>
            </w:r>
            <w:r>
              <w:rPr>
                <w:rFonts w:ascii="Arial" w:hAnsi="Arial" w:cs="Arial"/>
                <w:sz w:val="20"/>
                <w:szCs w:val="20"/>
              </w:rPr>
              <w:t>e a quantidade de proposta</w:t>
            </w:r>
          </w:p>
          <w:p w:rsidR="00740A19" w:rsidRDefault="00740A19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Se quantidade de proposta igual a par.</w:t>
            </w:r>
          </w:p>
          <w:p w:rsidR="00740A19" w:rsidRDefault="00740A19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O sistema percorre a lista de proposta alocando as proposta altenando os professores, ou seja:</w:t>
            </w:r>
          </w:p>
          <w:p w:rsidR="00740A19" w:rsidRDefault="00740A19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Proposta1 para o professor1.</w:t>
            </w:r>
          </w:p>
          <w:p w:rsidR="00740A19" w:rsidRDefault="00740A19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Proposta2 para o professor2.</w:t>
            </w:r>
          </w:p>
          <w:p w:rsidR="00740A19" w:rsidRDefault="00740A19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Proposta3 para o professor1.</w:t>
            </w:r>
          </w:p>
          <w:p w:rsidR="00740A19" w:rsidRDefault="00740A1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Proposta4 para o professor2.</w:t>
            </w:r>
          </w:p>
          <w:p w:rsidR="00740A19" w:rsidRDefault="00740A1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40A19" w:rsidRDefault="00740A1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Senão </w:t>
            </w:r>
          </w:p>
          <w:p w:rsidR="00740A19" w:rsidRDefault="00740A1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O sistema verifica </w:t>
            </w:r>
          </w:p>
          <w:p w:rsidR="00740A19" w:rsidRDefault="00740A1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Se </w:t>
            </w:r>
          </w:p>
          <w:p w:rsidR="00740A19" w:rsidRDefault="00740A1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Existe só uma proposta na lista.</w:t>
            </w:r>
          </w:p>
          <w:p w:rsidR="00740A19" w:rsidRDefault="00740A1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O sistema aloca a proposta para o primeiro professor da lista</w:t>
            </w:r>
          </w:p>
          <w:p w:rsidR="00740A19" w:rsidRDefault="00740A1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Senão</w:t>
            </w:r>
          </w:p>
          <w:p w:rsidR="00740A19" w:rsidRDefault="00740A1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O sistema retira a primeira proposta da lista.</w:t>
            </w:r>
          </w:p>
          <w:p w:rsidR="00740A19" w:rsidRDefault="00740A1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O sistema percorre a lista de proposta alocando as proposta altenando os professores, ou   seja:</w:t>
            </w:r>
          </w:p>
          <w:p w:rsidR="00740A19" w:rsidRDefault="00740A1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Proposta1 para o professor1.</w:t>
            </w:r>
          </w:p>
          <w:p w:rsidR="00740A19" w:rsidRDefault="00740A1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Proposta2 para o professor2.</w:t>
            </w:r>
          </w:p>
          <w:p w:rsidR="00740A19" w:rsidRDefault="00740A1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Proposta3 para o professor1.</w:t>
            </w:r>
          </w:p>
          <w:p w:rsidR="00740A19" w:rsidRDefault="00740A1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Proposta4 para o professor2.</w:t>
            </w:r>
          </w:p>
          <w:p w:rsidR="00740A19" w:rsidRDefault="00740A19" w:rsidP="009440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O sistema aloca randomicamente a proposta retirada para um professor.           </w:t>
            </w:r>
          </w:p>
          <w:p w:rsidR="00740A19" w:rsidRDefault="00740A19" w:rsidP="002248F2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</w:t>
            </w:r>
          </w:p>
          <w:p w:rsidR="00740A1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atualiza o status da proposta para Em correcao.</w:t>
            </w:r>
          </w:p>
          <w:p w:rsidR="00740A19" w:rsidRDefault="00740A19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 w:rsidP="00985933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Fluxo Alternativo Sair (FA04) </w:t>
            </w:r>
            <w:r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ref. UC02(1,5,6,7,8), FA02(1,2,3,4) e FA02(1,2,3,4)</w:t>
            </w:r>
          </w:p>
          <w:p w:rsidR="00740A19" w:rsidRDefault="00740A19" w:rsidP="0098593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Pré condição: </w:t>
            </w:r>
            <w:r>
              <w:rPr>
                <w:rFonts w:ascii="Arial" w:hAnsi="Arial" w:cs="Arial"/>
                <w:sz w:val="22"/>
                <w:szCs w:val="22"/>
              </w:rPr>
              <w:t>O ator seleciona a opção Sair.</w:t>
            </w:r>
          </w:p>
          <w:p w:rsidR="00740A19" w:rsidRPr="00DD21B3" w:rsidRDefault="00740A19" w:rsidP="0098593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740A19" w:rsidRDefault="00740A19" w:rsidP="00985933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retorna para a tela Login.</w:t>
            </w:r>
          </w:p>
          <w:p w:rsidR="00740A19" w:rsidRDefault="00740A19" w:rsidP="00A8496B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fluxo se encerra.</w:t>
            </w:r>
          </w:p>
        </w:tc>
      </w:tr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 w:rsidP="0072199E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Fluxo Exceção Selecionar mais de dois Professores para alocar (FE01) </w:t>
            </w:r>
            <w:r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ref. UC02(6), FA02(2) e FA03(2).</w:t>
            </w:r>
          </w:p>
          <w:p w:rsidR="00740A19" w:rsidRDefault="00740A19" w:rsidP="007219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Pré condição: </w:t>
            </w:r>
            <w:r>
              <w:rPr>
                <w:rFonts w:ascii="Arial" w:hAnsi="Arial" w:cs="Arial"/>
                <w:sz w:val="22"/>
                <w:szCs w:val="22"/>
              </w:rPr>
              <w:t>O ator seleciona mais de dois professores.</w:t>
            </w:r>
          </w:p>
          <w:p w:rsidR="00740A19" w:rsidRDefault="00740A19" w:rsidP="0072199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740A19" w:rsidRPr="00092C78" w:rsidRDefault="00740A19" w:rsidP="00BE40C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exibe a mensagem: Selecione no máximo dois professores.</w:t>
            </w:r>
          </w:p>
          <w:p w:rsidR="00740A19" w:rsidRPr="00FC67D0" w:rsidRDefault="00740A19" w:rsidP="00BE40C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Este fluxo se encerra.</w:t>
            </w:r>
          </w:p>
          <w:p w:rsidR="00740A19" w:rsidRDefault="00740A19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740A1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19" w:rsidRDefault="00740A19" w:rsidP="0072199E">
            <w:pPr>
              <w:snapToGrid w:val="0"/>
              <w:jc w:val="both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Fluxo Exceção Não Selecionou nenhum professor (FE02) </w:t>
            </w:r>
            <w:r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ref. UC02(6), FA02(2) e FA03(2).</w:t>
            </w:r>
          </w:p>
          <w:p w:rsidR="00740A19" w:rsidRDefault="00740A19" w:rsidP="007219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Pré condição: </w:t>
            </w:r>
            <w:r>
              <w:rPr>
                <w:rFonts w:ascii="Arial" w:hAnsi="Arial" w:cs="Arial"/>
                <w:sz w:val="22"/>
                <w:szCs w:val="22"/>
              </w:rPr>
              <w:t>O ator não selecionou nenhum professor.</w:t>
            </w:r>
          </w:p>
          <w:p w:rsidR="00740A19" w:rsidRDefault="00740A19" w:rsidP="0072199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740A19" w:rsidRDefault="00740A19" w:rsidP="00092C78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exibe a mensagem: Selecione ao menos um professor.</w:t>
            </w:r>
          </w:p>
          <w:p w:rsidR="00740A19" w:rsidRPr="00FC67D0" w:rsidRDefault="00740A19" w:rsidP="00092C78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Este fluxo se encerra.</w:t>
            </w:r>
          </w:p>
          <w:p w:rsidR="00740A19" w:rsidRDefault="00740A19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</w:tbl>
    <w:p w:rsidR="00740A19" w:rsidRDefault="00740A19"/>
    <w:sectPr w:rsidR="00740A19" w:rsidSect="00AB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75E8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47B40B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56EE316A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5BC55423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62995111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>
    <w:nsid w:val="64752577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6259"/>
    <w:rsid w:val="000357DC"/>
    <w:rsid w:val="00036206"/>
    <w:rsid w:val="000760F9"/>
    <w:rsid w:val="00084C14"/>
    <w:rsid w:val="00092C78"/>
    <w:rsid w:val="000D0465"/>
    <w:rsid w:val="001867D1"/>
    <w:rsid w:val="001B1D1D"/>
    <w:rsid w:val="001F4DCB"/>
    <w:rsid w:val="002248F2"/>
    <w:rsid w:val="00326259"/>
    <w:rsid w:val="003739F0"/>
    <w:rsid w:val="003916CC"/>
    <w:rsid w:val="003C5E40"/>
    <w:rsid w:val="00456B90"/>
    <w:rsid w:val="004F2933"/>
    <w:rsid w:val="006738BF"/>
    <w:rsid w:val="006A6D58"/>
    <w:rsid w:val="0072199E"/>
    <w:rsid w:val="00740A19"/>
    <w:rsid w:val="00942091"/>
    <w:rsid w:val="00944009"/>
    <w:rsid w:val="00966C7B"/>
    <w:rsid w:val="00984668"/>
    <w:rsid w:val="00985933"/>
    <w:rsid w:val="009E10C3"/>
    <w:rsid w:val="00A8496B"/>
    <w:rsid w:val="00A86C54"/>
    <w:rsid w:val="00AB7BB3"/>
    <w:rsid w:val="00B03CCC"/>
    <w:rsid w:val="00B62B9E"/>
    <w:rsid w:val="00B7251E"/>
    <w:rsid w:val="00BD53FC"/>
    <w:rsid w:val="00BE40CE"/>
    <w:rsid w:val="00D02847"/>
    <w:rsid w:val="00D95462"/>
    <w:rsid w:val="00DD21B3"/>
    <w:rsid w:val="00E3357F"/>
    <w:rsid w:val="00E75EA1"/>
    <w:rsid w:val="00E96566"/>
    <w:rsid w:val="00F87E42"/>
    <w:rsid w:val="00FC6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59"/>
    <w:pPr>
      <w:widowControl w:val="0"/>
      <w:suppressAutoHyphens/>
    </w:pPr>
    <w:rPr>
      <w:rFonts w:ascii="Times New Roman" w:eastAsia="Arial Unicode MS" w:hAnsi="Times New Roman"/>
      <w:kern w:val="2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94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548</Words>
  <Characters>2960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Alocar Propostas</dc:title>
  <dc:subject/>
  <dc:creator>Rilmar</dc:creator>
  <cp:keywords/>
  <dc:description/>
  <cp:lastModifiedBy>Rilmar</cp:lastModifiedBy>
  <cp:revision>2</cp:revision>
  <dcterms:created xsi:type="dcterms:W3CDTF">2009-06-29T02:56:00Z</dcterms:created>
  <dcterms:modified xsi:type="dcterms:W3CDTF">2009-06-29T02:56:00Z</dcterms:modified>
</cp:coreProperties>
</file>