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384B" w:rsidRDefault="0001384B" w:rsidP="00BD17FD">
      <w:pPr>
        <w:jc w:val="center"/>
        <w:rPr>
          <w:sz w:val="28"/>
        </w:rPr>
      </w:pPr>
      <w:r>
        <w:rPr>
          <w:sz w:val="28"/>
        </w:rPr>
        <w:t>CENTRO UNIVERSITÁRIO DE NORTE</w:t>
      </w:r>
    </w:p>
    <w:p w:rsidR="0001384B" w:rsidRPr="00935E5B" w:rsidRDefault="0001384B" w:rsidP="00BD17FD">
      <w:pPr>
        <w:jc w:val="center"/>
        <w:rPr>
          <w:sz w:val="28"/>
        </w:rPr>
      </w:pPr>
      <w:r>
        <w:rPr>
          <w:sz w:val="28"/>
        </w:rPr>
        <w:t>COORDENAÇÃO DE TECNOLOGIA</w:t>
      </w: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  <w:rPr>
          <w:sz w:val="36"/>
        </w:rPr>
      </w:pPr>
      <w:r>
        <w:rPr>
          <w:sz w:val="36"/>
        </w:rPr>
        <w:t>Tecnologia em Desenvolvimento de Software</w:t>
      </w: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pStyle w:val="BodyText"/>
      </w:pPr>
      <w:r>
        <w:t>Sistema de Geração de Apoio à Correção de PESw</w:t>
      </w: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  <w:rPr>
          <w:sz w:val="32"/>
        </w:rPr>
      </w:pPr>
    </w:p>
    <w:p w:rsidR="0001384B" w:rsidRDefault="0001384B" w:rsidP="00BD17FD">
      <w:pPr>
        <w:jc w:val="center"/>
        <w:rPr>
          <w:sz w:val="32"/>
        </w:rPr>
      </w:pPr>
      <w:r>
        <w:rPr>
          <w:sz w:val="32"/>
        </w:rPr>
        <w:t>por</w:t>
      </w:r>
    </w:p>
    <w:p w:rsidR="0001384B" w:rsidRDefault="0001384B" w:rsidP="00BD17FD">
      <w:pPr>
        <w:jc w:val="center"/>
        <w:rPr>
          <w:sz w:val="32"/>
        </w:rPr>
      </w:pPr>
      <w:r>
        <w:rPr>
          <w:sz w:val="32"/>
        </w:rPr>
        <w:t>Manfrine Santos</w:t>
      </w:r>
    </w:p>
    <w:p w:rsidR="0001384B" w:rsidRDefault="0001384B" w:rsidP="00BD17FD">
      <w:pPr>
        <w:jc w:val="center"/>
        <w:rPr>
          <w:sz w:val="32"/>
        </w:rPr>
      </w:pPr>
      <w:r>
        <w:rPr>
          <w:sz w:val="32"/>
        </w:rPr>
        <w:t>Manoel</w:t>
      </w:r>
    </w:p>
    <w:p w:rsidR="0001384B" w:rsidRDefault="0001384B" w:rsidP="00BD17FD">
      <w:pPr>
        <w:jc w:val="center"/>
        <w:rPr>
          <w:sz w:val="32"/>
        </w:rPr>
      </w:pPr>
      <w:r>
        <w:rPr>
          <w:sz w:val="32"/>
        </w:rPr>
        <w:t>Marcelo de Souza</w:t>
      </w:r>
    </w:p>
    <w:p w:rsidR="0001384B" w:rsidRDefault="0001384B" w:rsidP="00BD17FD">
      <w:pPr>
        <w:jc w:val="center"/>
      </w:pPr>
      <w:r>
        <w:rPr>
          <w:sz w:val="32"/>
        </w:rPr>
        <w:t>Rilmar Gomes</w:t>
      </w: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  <w:r>
        <w:rPr>
          <w:b/>
          <w:sz w:val="32"/>
        </w:rPr>
        <w:t>Trabalho de Conclusão de Curso</w:t>
      </w: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jc w:val="center"/>
      </w:pPr>
    </w:p>
    <w:p w:rsidR="0001384B" w:rsidRDefault="0001384B" w:rsidP="00BD17FD">
      <w:pPr>
        <w:pStyle w:val="Title"/>
        <w:rPr>
          <w:sz w:val="24"/>
        </w:rPr>
      </w:pPr>
      <w:r>
        <w:rPr>
          <w:sz w:val="24"/>
        </w:rPr>
        <w:t>Manaus – Junho de 2009</w:t>
      </w:r>
    </w:p>
    <w:p w:rsidR="0001384B" w:rsidRDefault="0001384B" w:rsidP="000D756B">
      <w:pPr>
        <w:jc w:val="center"/>
        <w:rPr>
          <w:sz w:val="28"/>
        </w:rPr>
      </w:pPr>
      <w:r>
        <w:rPr>
          <w:sz w:val="28"/>
        </w:rPr>
        <w:t>CENTRO UNIVERSITÁRIO DE NORTE</w:t>
      </w:r>
    </w:p>
    <w:p w:rsidR="0001384B" w:rsidRPr="00935E5B" w:rsidRDefault="0001384B" w:rsidP="000D756B">
      <w:pPr>
        <w:jc w:val="center"/>
        <w:rPr>
          <w:sz w:val="28"/>
        </w:rPr>
      </w:pPr>
      <w:r>
        <w:rPr>
          <w:sz w:val="28"/>
        </w:rPr>
        <w:t>COORDENAÇÃO DE TECNOLOGIA</w:t>
      </w: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Pr="000D756B" w:rsidRDefault="0001384B" w:rsidP="000D756B">
      <w:pPr>
        <w:jc w:val="center"/>
        <w:rPr>
          <w:b/>
          <w:sz w:val="32"/>
        </w:rPr>
      </w:pPr>
      <w:r w:rsidRPr="000D756B">
        <w:rPr>
          <w:b/>
          <w:sz w:val="32"/>
        </w:rPr>
        <w:t>Manfrine Santos</w:t>
      </w:r>
    </w:p>
    <w:p w:rsidR="0001384B" w:rsidRPr="000D756B" w:rsidRDefault="0001384B" w:rsidP="000D756B">
      <w:pPr>
        <w:jc w:val="center"/>
        <w:rPr>
          <w:b/>
          <w:sz w:val="32"/>
        </w:rPr>
      </w:pPr>
      <w:r w:rsidRPr="000D756B">
        <w:rPr>
          <w:b/>
          <w:sz w:val="32"/>
        </w:rPr>
        <w:t>Manoel</w:t>
      </w:r>
    </w:p>
    <w:p w:rsidR="0001384B" w:rsidRPr="000D756B" w:rsidRDefault="0001384B" w:rsidP="000D756B">
      <w:pPr>
        <w:jc w:val="center"/>
        <w:rPr>
          <w:b/>
          <w:sz w:val="32"/>
        </w:rPr>
      </w:pPr>
      <w:r w:rsidRPr="000D756B">
        <w:rPr>
          <w:b/>
          <w:sz w:val="32"/>
        </w:rPr>
        <w:t>Marcelo de Souza</w:t>
      </w:r>
    </w:p>
    <w:p w:rsidR="0001384B" w:rsidRPr="000D756B" w:rsidRDefault="0001384B" w:rsidP="000D756B">
      <w:pPr>
        <w:jc w:val="center"/>
        <w:rPr>
          <w:b/>
        </w:rPr>
      </w:pPr>
      <w:r w:rsidRPr="000D756B">
        <w:rPr>
          <w:b/>
          <w:sz w:val="32"/>
        </w:rPr>
        <w:t>Rilmar Gomes</w:t>
      </w: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Default="0001384B" w:rsidP="000D756B">
      <w:pPr>
        <w:pStyle w:val="BodyText"/>
      </w:pPr>
      <w:r>
        <w:t>Sistema de Geração de Apoio à Correção de PESw</w:t>
      </w: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Default="0001384B" w:rsidP="000D756B">
      <w:pPr>
        <w:ind w:left="4140"/>
        <w:jc w:val="both"/>
      </w:pPr>
      <w:r>
        <w:t>Este trabalho foi apresentado à Graduação em Tecnologia de Desenvolvimento de Software do Centro Universitário do Norte como requisito parcial para obtenção do grau de Tecnólogo em Desenvolvimento de Software.</w:t>
      </w: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  <w:r>
        <w:t>ORIENTADOR: Prof. Ricardo Silva Barboza,</w:t>
      </w:r>
      <w:r w:rsidRPr="00031809">
        <w:t xml:space="preserve"> </w:t>
      </w:r>
      <w:r>
        <w:t>Msc.</w:t>
      </w: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Default="0001384B" w:rsidP="000D756B">
      <w:pPr>
        <w:jc w:val="center"/>
      </w:pPr>
    </w:p>
    <w:p w:rsidR="0001384B" w:rsidRPr="00BD17FD" w:rsidRDefault="0001384B" w:rsidP="000D756B">
      <w:pPr>
        <w:jc w:val="center"/>
        <w:rPr>
          <w:b/>
          <w:u w:val="single"/>
        </w:rPr>
      </w:pPr>
      <w:r>
        <w:t>Manaus – Junho de 2009</w:t>
      </w:r>
    </w:p>
    <w:sectPr w:rsidR="0001384B" w:rsidRPr="00BD17FD" w:rsidSect="00D75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17FD"/>
    <w:rsid w:val="0001384B"/>
    <w:rsid w:val="00031809"/>
    <w:rsid w:val="000D756B"/>
    <w:rsid w:val="006B61DE"/>
    <w:rsid w:val="007C2DD6"/>
    <w:rsid w:val="00935E5B"/>
    <w:rsid w:val="00BD17FD"/>
    <w:rsid w:val="00D75D1F"/>
    <w:rsid w:val="00DB6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FD"/>
    <w:pPr>
      <w:spacing w:line="360" w:lineRule="auto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rsid w:val="00BD17FD"/>
    <w:pPr>
      <w:jc w:val="center"/>
    </w:pPr>
    <w:rPr>
      <w:b/>
      <w:bCs/>
      <w:sz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D17FD"/>
    <w:rPr>
      <w:rFonts w:ascii="Times New Roman" w:hAnsi="Times New Roman" w:cs="Times New Roman"/>
      <w:b/>
      <w:bCs/>
      <w:sz w:val="24"/>
      <w:szCs w:val="24"/>
      <w:lang w:eastAsia="pt-BR"/>
    </w:rPr>
  </w:style>
  <w:style w:type="paragraph" w:styleId="Title">
    <w:name w:val="Title"/>
    <w:basedOn w:val="Normal"/>
    <w:link w:val="TitleChar"/>
    <w:uiPriority w:val="99"/>
    <w:qFormat/>
    <w:rsid w:val="00BD17FD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BD17FD"/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2</Pages>
  <Words>113</Words>
  <Characters>614</Characters>
  <Application>Microsoft Office Outlook</Application>
  <DocSecurity>0</DocSecurity>
  <Lines>0</Lines>
  <Paragraphs>0</Paragraphs>
  <ScaleCrop>false</ScaleCrop>
  <Company>Marcelo de Souza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Souza</dc:creator>
  <cp:keywords/>
  <dc:description/>
  <cp:lastModifiedBy>Microservice Tecnologia Digital da Amazonia</cp:lastModifiedBy>
  <cp:revision>3</cp:revision>
  <dcterms:created xsi:type="dcterms:W3CDTF">2009-05-27T01:08:00Z</dcterms:created>
  <dcterms:modified xsi:type="dcterms:W3CDTF">2009-05-29T17:46:00Z</dcterms:modified>
</cp:coreProperties>
</file>